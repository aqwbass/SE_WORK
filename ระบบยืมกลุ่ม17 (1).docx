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140C1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21DDFF1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5C8EBF36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0A09BFB71014BA6BA9496B97CFFD291"/>
        </w:placeholder>
      </w:sdtPr>
      <w:sdtEndPr/>
      <w:sdtContent>
        <w:p w14:paraId="6B4A4F82" w14:textId="61899FE8" w:rsidR="00C157E1" w:rsidRPr="00086F1C" w:rsidRDefault="00A81731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ระบบยืม-คืนอุปกรณ์สำหรับภ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า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ควิชำวิศวกรรมคอมพิวเตอร์</w:t>
          </w:r>
          <w:r w:rsidRPr="00A81731">
            <w:rPr>
              <w:rFonts w:ascii="TH SarabunPSK" w:hAnsi="TH SarabunPSK" w:cs="TH SarabunPSK"/>
              <w:sz w:val="56"/>
              <w:szCs w:val="56"/>
            </w:rPr>
            <w:t xml:space="preserve"> 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คณะวิศวกรรมศ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า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สตร์ ก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ำ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แพงแสน มห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า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วิทย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า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ลัยเกษตรศ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า</w:t>
          </w:r>
          <w:r w:rsidRPr="00A81731">
            <w:rPr>
              <w:rFonts w:ascii="TH SarabunPSK" w:hAnsi="TH SarabunPSK" w:cs="TH SarabunPSK"/>
              <w:sz w:val="56"/>
              <w:szCs w:val="56"/>
              <w:cs/>
            </w:rPr>
            <w:t>สตร์</w:t>
          </w:r>
        </w:p>
      </w:sdtContent>
    </w:sdt>
    <w:p w14:paraId="1CD926B7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1AEF0F4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F21D0" wp14:editId="3F00DE49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1F9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3F5E9C81" w14:textId="4EECE43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458DE9B5FF84102840974887CEFF481"/>
          </w:placeholder>
        </w:sdtPr>
        <w:sdtEndPr/>
        <w:sdtContent>
          <w:r w:rsidR="00A81731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BA6CEDD" w14:textId="35BF017C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462BCA3EC08043B8985DCFFC989AE3A0"/>
          </w:placeholder>
        </w:sdtPr>
        <w:sdtEndPr/>
        <w:sdtContent>
          <w:r w:rsidR="00A81731">
            <w:rPr>
              <w:rFonts w:ascii="TH SarabunPSK" w:hAnsi="TH SarabunPSK" w:cs="TH SarabunPSK"/>
              <w:sz w:val="56"/>
              <w:szCs w:val="56"/>
            </w:rPr>
            <w:t>11/2/2563</w:t>
          </w:r>
        </w:sdtContent>
      </w:sdt>
    </w:p>
    <w:p w14:paraId="395AD17F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1C7901E166A24D49BA45A97C6F922FF8"/>
        </w:placeholder>
      </w:sdtPr>
      <w:sdtEndPr/>
      <w:sdtContent>
        <w:p w14:paraId="2D635904" w14:textId="11A545E6" w:rsidR="00A81731" w:rsidRDefault="00A81731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6020551911 พีรพล บัวเกตุ </w:t>
          </w:r>
        </w:p>
        <w:p w14:paraId="757688F8" w14:textId="5BF44492" w:rsidR="00A81731" w:rsidRDefault="00A81731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/>
              <w:sz w:val="56"/>
              <w:szCs w:val="56"/>
            </w:rPr>
            <w:t xml:space="preserve">6020550575 </w:t>
          </w:r>
          <w:proofErr w:type="spellStart"/>
          <w:r>
            <w:rPr>
              <w:rFonts w:ascii="TH SarabunPSK" w:hAnsi="TH SarabunPSK" w:cs="TH SarabunPSK" w:hint="cs"/>
              <w:sz w:val="56"/>
              <w:szCs w:val="56"/>
              <w:cs/>
            </w:rPr>
            <w:t>ปั</w:t>
          </w:r>
          <w:proofErr w:type="spellEnd"/>
          <w:r>
            <w:rPr>
              <w:rFonts w:ascii="TH SarabunPSK" w:hAnsi="TH SarabunPSK" w:cs="TH SarabunPSK" w:hint="cs"/>
              <w:sz w:val="56"/>
              <w:szCs w:val="56"/>
              <w:cs/>
            </w:rPr>
            <w:t>ณ</w:t>
          </w:r>
          <w:proofErr w:type="spellStart"/>
          <w:r>
            <w:rPr>
              <w:rFonts w:ascii="TH SarabunPSK" w:hAnsi="TH SarabunPSK" w:cs="TH SarabunPSK" w:hint="cs"/>
              <w:sz w:val="56"/>
              <w:szCs w:val="56"/>
              <w:cs/>
            </w:rPr>
            <w:t>ณ</w:t>
          </w:r>
          <w:proofErr w:type="spellEnd"/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วิชญ์ สุขจำเริญ </w:t>
          </w:r>
        </w:p>
        <w:p w14:paraId="7CCFFF22" w14:textId="77777777" w:rsidR="00B22EBF" w:rsidRDefault="00A81731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/>
              <w:sz w:val="56"/>
              <w:szCs w:val="56"/>
            </w:rPr>
            <w:t>6020551822</w:t>
          </w:r>
          <w:r w:rsidR="00B22EBF">
            <w:rPr>
              <w:rFonts w:ascii="TH SarabunPSK" w:hAnsi="TH SarabunPSK" w:cs="TH SarabunPSK"/>
              <w:sz w:val="56"/>
              <w:szCs w:val="56"/>
            </w:rPr>
            <w:t xml:space="preserve"> </w:t>
          </w:r>
          <w:r w:rsidR="00B22EBF">
            <w:rPr>
              <w:rFonts w:ascii="TH SarabunPSK" w:hAnsi="TH SarabunPSK" w:cs="TH SarabunPSK" w:hint="cs"/>
              <w:sz w:val="56"/>
              <w:szCs w:val="56"/>
              <w:cs/>
            </w:rPr>
            <w:t>ธิดารัตน์ ผูกฤทัย</w:t>
          </w:r>
        </w:p>
        <w:p w14:paraId="6C23CD7A" w14:textId="761C0DD8" w:rsidR="00086F1C" w:rsidRDefault="00B22EBF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6020550630 </w:t>
          </w:r>
          <w:proofErr w:type="spellStart"/>
          <w:r>
            <w:rPr>
              <w:rFonts w:ascii="TH SarabunPSK" w:hAnsi="TH SarabunPSK" w:cs="TH SarabunPSK" w:hint="cs"/>
              <w:sz w:val="56"/>
              <w:szCs w:val="56"/>
              <w:cs/>
            </w:rPr>
            <w:t>วรวรร</w:t>
          </w:r>
          <w:proofErr w:type="spellEnd"/>
          <w:r>
            <w:rPr>
              <w:rFonts w:ascii="TH SarabunPSK" w:hAnsi="TH SarabunPSK" w:cs="TH SarabunPSK" w:hint="cs"/>
              <w:sz w:val="56"/>
              <w:szCs w:val="56"/>
              <w:cs/>
            </w:rPr>
            <w:t>ณ ถาวรสำเร็จกิจ</w:t>
          </w:r>
          <w:r w:rsidR="00A81731">
            <w:rPr>
              <w:rFonts w:ascii="TH SarabunPSK" w:hAnsi="TH SarabunPSK" w:cs="TH SarabunPSK"/>
              <w:sz w:val="56"/>
              <w:szCs w:val="56"/>
            </w:rPr>
            <w:t xml:space="preserve"> </w:t>
          </w:r>
        </w:p>
      </w:sdtContent>
    </w:sdt>
    <w:p w14:paraId="348EA114" w14:textId="7AE3C7E3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C65B7F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7AB1122A" w14:textId="77777777" w:rsidR="00C157E1" w:rsidRPr="00597EAC" w:rsidRDefault="00FC1070" w:rsidP="00597EA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97EAC">
        <w:rPr>
          <w:rFonts w:ascii="Angsana New" w:hAnsi="Angsana New" w:cs="Angsana New"/>
          <w:b/>
          <w:bCs/>
          <w:sz w:val="40"/>
          <w:szCs w:val="40"/>
          <w:cs/>
        </w:rPr>
        <w:t>สารบัญ</w:t>
      </w:r>
    </w:p>
    <w:p w14:paraId="4CFA97E1" w14:textId="77777777" w:rsidR="00597EAC" w:rsidRPr="00597EAC" w:rsidRDefault="00597EAC" w:rsidP="00597EAC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1</w:t>
      </w:r>
      <w:r w:rsidRPr="00597EAC">
        <w:rPr>
          <w:rFonts w:ascii="Angsana New" w:hAnsi="Angsana New" w:cs="Angsana New"/>
          <w:cs/>
        </w:rPr>
        <w:t xml:space="preserve"> บทนำ</w:t>
      </w:r>
    </w:p>
    <w:p w14:paraId="44A1708C" w14:textId="31A4ABC1" w:rsidR="00597EAC" w:rsidRPr="00597EAC" w:rsidRDefault="00597EAC" w:rsidP="00597EAC">
      <w:pPr>
        <w:ind w:firstLine="720"/>
        <w:jc w:val="left"/>
        <w:rPr>
          <w:rFonts w:ascii="Angsana New" w:hAnsi="Angsana New" w:cs="Angsana New"/>
        </w:rPr>
      </w:pPr>
      <w:proofErr w:type="gramStart"/>
      <w:r w:rsidRPr="00597EAC">
        <w:rPr>
          <w:rFonts w:ascii="Angsana New" w:hAnsi="Angsana New" w:cs="Angsana New"/>
        </w:rPr>
        <w:t>1.1</w:t>
      </w:r>
      <w:r w:rsidRPr="00597EAC">
        <w:rPr>
          <w:rFonts w:ascii="Angsana New" w:hAnsi="Angsana New" w:cs="Angsana New"/>
          <w:cs/>
        </w:rPr>
        <w:t xml:space="preserve">  วัตถุประสงค์</w:t>
      </w:r>
      <w:proofErr w:type="gramEnd"/>
      <w:r w:rsidRPr="00597EAC">
        <w:rPr>
          <w:rFonts w:ascii="Angsana New" w:hAnsi="Angsana New" w:cs="Angsana New"/>
          <w:cs/>
        </w:rPr>
        <w:t xml:space="preserve">  </w:t>
      </w:r>
      <w:r>
        <w:rPr>
          <w:rFonts w:ascii="Angsana New" w:hAnsi="Angsana New" w:cs="Angsana New"/>
        </w:rPr>
        <w:t xml:space="preserve">                          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3</w:t>
      </w:r>
    </w:p>
    <w:p w14:paraId="00679496" w14:textId="3EF2C732" w:rsidR="00597EAC" w:rsidRPr="00597EAC" w:rsidRDefault="00597EAC" w:rsidP="00597EAC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1.2</w:t>
      </w:r>
      <w:r w:rsidRPr="00597EAC">
        <w:rPr>
          <w:rFonts w:ascii="Angsana New" w:hAnsi="Angsana New" w:cs="Angsana New"/>
          <w:cs/>
        </w:rPr>
        <w:t xml:space="preserve"> กลุ่มเป้าหมาย</w:t>
      </w:r>
      <w:r>
        <w:rPr>
          <w:rFonts w:ascii="Angsana New" w:hAnsi="Angsana New" w:cs="Angsana New"/>
        </w:rPr>
        <w:t xml:space="preserve">                                                                                                                             </w:t>
      </w:r>
      <w:r w:rsidRPr="00597EA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 </w:t>
      </w:r>
      <w:r w:rsidRPr="00597EAC">
        <w:rPr>
          <w:rFonts w:ascii="Angsana New" w:hAnsi="Angsana New" w:cs="Angsana New"/>
        </w:rPr>
        <w:t>4</w:t>
      </w:r>
    </w:p>
    <w:p w14:paraId="20BBFD49" w14:textId="02D0A8DA" w:rsidR="00597EAC" w:rsidRPr="00597EAC" w:rsidRDefault="00597EAC" w:rsidP="00597EAC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1.3</w:t>
      </w:r>
      <w:r w:rsidRPr="00597EAC">
        <w:rPr>
          <w:rFonts w:ascii="Angsana New" w:hAnsi="Angsana New" w:cs="Angsana New"/>
          <w:cs/>
        </w:rPr>
        <w:t xml:space="preserve"> คำจำกัดความและคำย่อ</w:t>
      </w:r>
      <w:r>
        <w:rPr>
          <w:rFonts w:ascii="Angsana New" w:hAnsi="Angsana New" w:cs="Angsana New"/>
        </w:rPr>
        <w:t xml:space="preserve">             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4</w:t>
      </w:r>
    </w:p>
    <w:p w14:paraId="66F0953D" w14:textId="459344B6" w:rsidR="00597EAC" w:rsidRPr="00597EAC" w:rsidRDefault="00597EAC" w:rsidP="00597EAC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2.</w:t>
      </w:r>
      <w:r w:rsidRPr="00597EAC">
        <w:rPr>
          <w:rFonts w:ascii="Angsana New" w:hAnsi="Angsana New" w:cs="Angsana New"/>
          <w:cs/>
        </w:rPr>
        <w:t>ความต้องการของผู้ใช้ (</w:t>
      </w:r>
      <w:r w:rsidRPr="00597EAC">
        <w:rPr>
          <w:rFonts w:ascii="Angsana New" w:hAnsi="Angsana New" w:cs="Angsana New"/>
        </w:rPr>
        <w:t xml:space="preserve">User Requirements) </w:t>
      </w:r>
      <w:r>
        <w:rPr>
          <w:rFonts w:ascii="Angsana New" w:hAnsi="Angsana New" w:cs="Angsana New"/>
        </w:rPr>
        <w:t xml:space="preserve">                                                                                               </w:t>
      </w:r>
    </w:p>
    <w:p w14:paraId="369A2478" w14:textId="0DCB5F21" w:rsidR="00597EAC" w:rsidRPr="00597EAC" w:rsidRDefault="00597EAC" w:rsidP="00AD699A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2.1</w:t>
      </w:r>
      <w:r w:rsidRPr="00597EAC">
        <w:rPr>
          <w:rFonts w:ascii="Angsana New" w:hAnsi="Angsana New" w:cs="Angsana New"/>
          <w:cs/>
        </w:rPr>
        <w:t xml:space="preserve">ส่วนต่อประสานของซอฟต์แวร์ 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5</w:t>
      </w:r>
    </w:p>
    <w:p w14:paraId="5275EB3B" w14:textId="26F6D8EA" w:rsidR="00597EAC" w:rsidRPr="00597EAC" w:rsidRDefault="00597EAC" w:rsidP="00AD699A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2.2</w:t>
      </w:r>
      <w:r w:rsidRPr="00597EAC">
        <w:rPr>
          <w:rFonts w:ascii="Angsana New" w:hAnsi="Angsana New" w:cs="Angsana New"/>
          <w:cs/>
        </w:rPr>
        <w:t>ส่วนต่อประสานกับผู้ใช้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           </w:t>
      </w:r>
      <w:r w:rsidRPr="00597EAC">
        <w:rPr>
          <w:rFonts w:ascii="Angsana New" w:hAnsi="Angsana New" w:cs="Angsana New"/>
          <w:cs/>
        </w:rPr>
        <w:t xml:space="preserve"> </w:t>
      </w:r>
      <w:r w:rsidRPr="00597EAC">
        <w:rPr>
          <w:rFonts w:ascii="Angsana New" w:hAnsi="Angsana New" w:cs="Angsana New"/>
        </w:rPr>
        <w:t>5</w:t>
      </w:r>
    </w:p>
    <w:p w14:paraId="10CE15E5" w14:textId="0A22493D" w:rsidR="00597EAC" w:rsidRPr="00597EAC" w:rsidRDefault="00597EAC" w:rsidP="00AD699A">
      <w:pPr>
        <w:ind w:left="720"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  <w:cs/>
        </w:rPr>
        <w:t>คุณลักษณะของผู้ใช้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5</w:t>
      </w:r>
    </w:p>
    <w:p w14:paraId="4D2AB567" w14:textId="6BF7526E" w:rsidR="00597EAC" w:rsidRPr="00597EAC" w:rsidRDefault="00597EAC" w:rsidP="00AD699A">
      <w:pPr>
        <w:ind w:left="720"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  <w:cs/>
        </w:rPr>
        <w:t>คุณสมบัติของระบบ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5</w:t>
      </w:r>
    </w:p>
    <w:p w14:paraId="7A7E07A2" w14:textId="49655DF1" w:rsidR="00597EAC" w:rsidRPr="00597EAC" w:rsidRDefault="00597EAC" w:rsidP="00AD699A">
      <w:pPr>
        <w:ind w:left="720"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  <w:cs/>
        </w:rPr>
        <w:t xml:space="preserve">สมมติฐานและข้อจำกัดในการพัฒนา 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</w:t>
      </w:r>
      <w:r w:rsidRPr="00597EAC">
        <w:rPr>
          <w:rFonts w:ascii="Angsana New" w:hAnsi="Angsana New" w:cs="Angsana New"/>
        </w:rPr>
        <w:t>6</w:t>
      </w:r>
    </w:p>
    <w:p w14:paraId="4FF7BC2D" w14:textId="3DBFC442" w:rsidR="00597EAC" w:rsidRPr="00597EAC" w:rsidRDefault="00597EAC" w:rsidP="00597EAC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3</w:t>
      </w:r>
      <w:r w:rsidRPr="00597EAC">
        <w:rPr>
          <w:rFonts w:ascii="Angsana New" w:hAnsi="Angsana New" w:cs="Angsana New"/>
          <w:cs/>
        </w:rPr>
        <w:t xml:space="preserve"> ความต้องการของระบบ 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                           </w:t>
      </w:r>
    </w:p>
    <w:p w14:paraId="6DFADA98" w14:textId="560F9657" w:rsidR="00597EAC" w:rsidRPr="00597EAC" w:rsidRDefault="00597EAC" w:rsidP="00AD699A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3.1</w:t>
      </w:r>
      <w:r w:rsidRPr="00597EAC">
        <w:rPr>
          <w:rFonts w:ascii="Angsana New" w:hAnsi="Angsana New" w:cs="Angsana New"/>
          <w:cs/>
        </w:rPr>
        <w:t xml:space="preserve"> ความต้องการแบบ </w:t>
      </w:r>
      <w:r w:rsidRPr="00597EAC">
        <w:rPr>
          <w:rFonts w:ascii="Angsana New" w:hAnsi="Angsana New" w:cs="Angsana New"/>
        </w:rPr>
        <w:t xml:space="preserve">functional </w:t>
      </w:r>
      <w:r w:rsidR="00AD699A">
        <w:rPr>
          <w:rFonts w:ascii="Angsana New" w:hAnsi="Angsana New" w:cs="Angsana New"/>
        </w:rPr>
        <w:t xml:space="preserve">                                                                                                     </w:t>
      </w:r>
      <w:r w:rsidRPr="00597EAC">
        <w:rPr>
          <w:rFonts w:ascii="Angsana New" w:hAnsi="Angsana New" w:cs="Angsana New"/>
        </w:rPr>
        <w:t>7</w:t>
      </w:r>
    </w:p>
    <w:p w14:paraId="4BA0E7AA" w14:textId="0CA50262" w:rsidR="00597EAC" w:rsidRPr="00597EAC" w:rsidRDefault="00597EAC" w:rsidP="00AD699A">
      <w:pPr>
        <w:ind w:firstLine="720"/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>3.2</w:t>
      </w:r>
      <w:r w:rsidRPr="00597EAC">
        <w:rPr>
          <w:rFonts w:ascii="Angsana New" w:hAnsi="Angsana New" w:cs="Angsana New"/>
          <w:cs/>
        </w:rPr>
        <w:t xml:space="preserve">ความต้องการแบบ </w:t>
      </w:r>
      <w:r w:rsidRPr="00597EAC">
        <w:rPr>
          <w:rFonts w:ascii="Angsana New" w:hAnsi="Angsana New" w:cs="Angsana New"/>
        </w:rPr>
        <w:t xml:space="preserve">Non-functional </w:t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  <w:t xml:space="preserve">   </w:t>
      </w:r>
      <w:r w:rsidRPr="00597EAC">
        <w:rPr>
          <w:rFonts w:ascii="Angsana New" w:hAnsi="Angsana New" w:cs="Angsana New"/>
        </w:rPr>
        <w:t>11</w:t>
      </w:r>
    </w:p>
    <w:p w14:paraId="2BC6D654" w14:textId="0DFBE470" w:rsidR="00597EAC" w:rsidRPr="00597EAC" w:rsidRDefault="00597EAC" w:rsidP="00597EAC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  <w:cs/>
        </w:rPr>
        <w:t xml:space="preserve">แผนภาพการวิเคราะห์ระบบ </w:t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  <w:t xml:space="preserve">                </w:t>
      </w:r>
      <w:r w:rsidRPr="00597EAC">
        <w:rPr>
          <w:rFonts w:ascii="Angsana New" w:hAnsi="Angsana New" w:cs="Angsana New"/>
        </w:rPr>
        <w:t>12</w:t>
      </w:r>
    </w:p>
    <w:p w14:paraId="06190E97" w14:textId="0C1D785C" w:rsidR="00597EAC" w:rsidRPr="00597EAC" w:rsidRDefault="00597EAC" w:rsidP="00597EAC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</w:rPr>
        <w:t xml:space="preserve">activity </w:t>
      </w:r>
      <w:proofErr w:type="gramStart"/>
      <w:r w:rsidRPr="00597EAC">
        <w:rPr>
          <w:rFonts w:ascii="Angsana New" w:hAnsi="Angsana New" w:cs="Angsana New"/>
        </w:rPr>
        <w:t xml:space="preserve">diagram  </w:t>
      </w:r>
      <w:r w:rsidR="00AD699A">
        <w:rPr>
          <w:rFonts w:ascii="Angsana New" w:hAnsi="Angsana New" w:cs="Angsana New"/>
        </w:rPr>
        <w:tab/>
      </w:r>
      <w:proofErr w:type="gramEnd"/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  <w:t xml:space="preserve">  </w:t>
      </w:r>
      <w:r w:rsidRPr="00597EAC">
        <w:rPr>
          <w:rFonts w:ascii="Angsana New" w:hAnsi="Angsana New" w:cs="Angsana New"/>
        </w:rPr>
        <w:t>13</w:t>
      </w:r>
    </w:p>
    <w:p w14:paraId="0304EA42" w14:textId="29EEB49A" w:rsidR="00F72DC6" w:rsidRPr="00597EAC" w:rsidRDefault="00597EAC" w:rsidP="00AD699A">
      <w:pPr>
        <w:jc w:val="left"/>
        <w:rPr>
          <w:rFonts w:ascii="Angsana New" w:hAnsi="Angsana New" w:cs="Angsana New"/>
        </w:rPr>
      </w:pPr>
      <w:r w:rsidRPr="00597EAC">
        <w:rPr>
          <w:rFonts w:ascii="Angsana New" w:hAnsi="Angsana New" w:cs="Angsana New"/>
          <w:cs/>
        </w:rPr>
        <w:t xml:space="preserve">ภาคผนวก </w:t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</w:r>
      <w:r w:rsidR="00AD699A">
        <w:rPr>
          <w:rFonts w:ascii="Angsana New" w:hAnsi="Angsana New" w:cs="Angsana New"/>
        </w:rPr>
        <w:tab/>
        <w:t xml:space="preserve">  </w:t>
      </w:r>
      <w:r w:rsidRPr="00597EAC">
        <w:rPr>
          <w:rFonts w:ascii="Angsana New" w:hAnsi="Angsana New" w:cs="Angsana New"/>
        </w:rPr>
        <w:t>13</w:t>
      </w:r>
    </w:p>
    <w:p w14:paraId="1A8D4E1A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77"/>
        <w:gridCol w:w="2298"/>
        <w:gridCol w:w="2263"/>
        <w:gridCol w:w="2268"/>
      </w:tblGrid>
      <w:tr w:rsidR="00F72DC6" w14:paraId="582F7EBB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F9FB96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46356F8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B0547B2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649C387A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10421A42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1DA0AE" w14:textId="6CF18E9A" w:rsidR="00F72DC6" w:rsidRDefault="00A81731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85" w:type="dxa"/>
          </w:tcPr>
          <w:p w14:paraId="58A9F765" w14:textId="5A0A00AE" w:rsidR="00F72DC6" w:rsidRDefault="00A81731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กลุ่ม</w:t>
            </w:r>
            <w:r w:rsidR="00B22EB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17</w:t>
            </w:r>
          </w:p>
        </w:tc>
        <w:tc>
          <w:tcPr>
            <w:tcW w:w="2311" w:type="dxa"/>
          </w:tcPr>
          <w:p w14:paraId="0B84C2C6" w14:textId="30A32DFE" w:rsidR="00F72DC6" w:rsidRDefault="00A81731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11/2/2563</w:t>
            </w:r>
          </w:p>
        </w:tc>
        <w:tc>
          <w:tcPr>
            <w:tcW w:w="2311" w:type="dxa"/>
          </w:tcPr>
          <w:p w14:paraId="7F30DAAD" w14:textId="7F284907" w:rsidR="00F72DC6" w:rsidRDefault="00A81731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-</w:t>
            </w:r>
          </w:p>
        </w:tc>
      </w:tr>
      <w:tr w:rsidR="00F72DC6" w14:paraId="4E465D65" w14:textId="77777777" w:rsidTr="00A8173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F60FBF" w14:textId="77777777"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4C6EDF3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1EA35BC5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7C045BE5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7C79D99C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09E20D58" w14:textId="4D277522" w:rsidR="00AB7804" w:rsidRDefault="00F72DC6" w:rsidP="00AD699A">
      <w:r w:rsidRPr="008C66FB">
        <w:rPr>
          <w:rFonts w:hint="cs"/>
          <w:cs/>
        </w:rPr>
        <w:t>บทน</w:t>
      </w:r>
      <w:r w:rsidR="00AB7804">
        <w:rPr>
          <w:rFonts w:hint="cs"/>
          <w:cs/>
        </w:rPr>
        <w:t>ำ</w:t>
      </w:r>
    </w:p>
    <w:p w14:paraId="4026958D" w14:textId="0007DA93" w:rsidR="00AB7804" w:rsidRDefault="00AB7804" w:rsidP="00AB7804">
      <w:pPr>
        <w:ind w:firstLine="360"/>
      </w:pPr>
      <w:r>
        <w:rPr>
          <w:rFonts w:hint="cs"/>
          <w:cs/>
        </w:rPr>
        <w:t>ในปัจจุบันขั้นตอนระบบการยืมคืนอุปกรณ์ในภาควิชาวิศวกรรมคอมพิวเตอร์คณะวิศวกรรมศาสตร์ กำแพงแสน ยังมีความล่าช้าเนื่องจากขั้นตอนของระบบ โดยผู้ยืมดำเนินการกรอกเอกสารแบบฟอร์มเพื่อยืนเรื่องขอ</w:t>
      </w:r>
      <w:r w:rsidRPr="00E91C75">
        <w:rPr>
          <w:cs/>
        </w:rPr>
        <w:t>อนุมัติการยืมหรือเบิก</w:t>
      </w:r>
      <w:r>
        <w:rPr>
          <w:rFonts w:hint="cs"/>
          <w:cs/>
        </w:rPr>
        <w:t>อุป</w:t>
      </w:r>
      <w:r w:rsidRPr="00E91C75">
        <w:rPr>
          <w:cs/>
        </w:rPr>
        <w:t>กรณ</w:t>
      </w:r>
      <w:r w:rsidR="00A81731">
        <w:rPr>
          <w:rFonts w:hint="cs"/>
          <w:cs/>
        </w:rPr>
        <w:t>์</w:t>
      </w:r>
      <w:r w:rsidRPr="00E91C75">
        <w:rPr>
          <w:cs/>
        </w:rPr>
        <w:t>จาก</w:t>
      </w:r>
      <w:r w:rsidRPr="00E91C75">
        <w:t xml:space="preserve"> </w:t>
      </w:r>
      <w:r w:rsidRPr="00E91C75">
        <w:rPr>
          <w:cs/>
        </w:rPr>
        <w:t>อาจารย</w:t>
      </w:r>
      <w:r w:rsidR="00A81731">
        <w:rPr>
          <w:rFonts w:hint="cs"/>
          <w:cs/>
        </w:rPr>
        <w:t>์</w:t>
      </w:r>
      <w:r w:rsidRPr="00E91C75">
        <w:rPr>
          <w:cs/>
        </w:rPr>
        <w:t>เม</w:t>
      </w:r>
      <w:r>
        <w:rPr>
          <w:rFonts w:hint="cs"/>
          <w:cs/>
        </w:rPr>
        <w:t>ื่อ</w:t>
      </w:r>
      <w:r w:rsidRPr="00E91C75">
        <w:rPr>
          <w:cs/>
        </w:rPr>
        <w:t>ไ</w:t>
      </w:r>
      <w:r>
        <w:rPr>
          <w:rFonts w:hint="cs"/>
          <w:cs/>
        </w:rPr>
        <w:t>ด้</w:t>
      </w:r>
      <w:r w:rsidRPr="00E91C75">
        <w:rPr>
          <w:cs/>
        </w:rPr>
        <w:t>รับการอนุมัติ</w:t>
      </w:r>
      <w:r>
        <w:rPr>
          <w:rFonts w:hint="cs"/>
          <w:cs/>
        </w:rPr>
        <w:t>ผู้</w:t>
      </w:r>
      <w:r w:rsidRPr="00E91C75">
        <w:rPr>
          <w:cs/>
        </w:rPr>
        <w:t>ยืมต</w:t>
      </w:r>
      <w:r w:rsidR="00A81731">
        <w:rPr>
          <w:rFonts w:hint="cs"/>
          <w:cs/>
        </w:rPr>
        <w:t>้</w:t>
      </w:r>
      <w:r w:rsidRPr="00E91C75">
        <w:rPr>
          <w:cs/>
        </w:rPr>
        <w:t>องด</w:t>
      </w:r>
      <w:r>
        <w:rPr>
          <w:rFonts w:hint="cs"/>
          <w:cs/>
        </w:rPr>
        <w:t>ำเนิน</w:t>
      </w:r>
      <w:r w:rsidRPr="00E91C75">
        <w:rPr>
          <w:cs/>
        </w:rPr>
        <w:t>ก</w:t>
      </w:r>
      <w:r>
        <w:rPr>
          <w:rFonts w:hint="cs"/>
          <w:cs/>
        </w:rPr>
        <w:t>ารยื่น</w:t>
      </w:r>
      <w:r w:rsidRPr="00E91C75">
        <w:rPr>
          <w:cs/>
        </w:rPr>
        <w:t>เอกสารแบบฟอร</w:t>
      </w:r>
      <w:r w:rsidR="00A81731">
        <w:rPr>
          <w:rFonts w:hint="cs"/>
          <w:cs/>
        </w:rPr>
        <w:t>์</w:t>
      </w:r>
      <w:r w:rsidRPr="00E91C75">
        <w:rPr>
          <w:cs/>
        </w:rPr>
        <w:t>มด</w:t>
      </w:r>
      <w:r w:rsidR="00A81731">
        <w:rPr>
          <w:rFonts w:hint="cs"/>
          <w:cs/>
        </w:rPr>
        <w:t>ั</w:t>
      </w:r>
      <w:r w:rsidRPr="00E91C75">
        <w:rPr>
          <w:cs/>
        </w:rPr>
        <w:t>งกล</w:t>
      </w:r>
      <w:r>
        <w:rPr>
          <w:rFonts w:hint="cs"/>
          <w:cs/>
        </w:rPr>
        <w:t>่าว</w:t>
      </w:r>
      <w:r w:rsidRPr="00E91C75">
        <w:rPr>
          <w:cs/>
        </w:rPr>
        <w:t>เพ</w:t>
      </w:r>
      <w:r>
        <w:rPr>
          <w:rFonts w:hint="cs"/>
          <w:cs/>
        </w:rPr>
        <w:t>ื่อ</w:t>
      </w:r>
      <w:r w:rsidRPr="00E91C75">
        <w:rPr>
          <w:cs/>
        </w:rPr>
        <w:t>ท</w:t>
      </w:r>
      <w:r>
        <w:rPr>
          <w:rFonts w:hint="cs"/>
          <w:cs/>
        </w:rPr>
        <w:t>ำ</w:t>
      </w:r>
      <w:r w:rsidRPr="00E91C75">
        <w:rPr>
          <w:cs/>
        </w:rPr>
        <w:t>การยืมอ</w:t>
      </w:r>
      <w:r>
        <w:rPr>
          <w:rFonts w:hint="cs"/>
          <w:cs/>
        </w:rPr>
        <w:t>ุป</w:t>
      </w:r>
      <w:r w:rsidRPr="00E91C75">
        <w:rPr>
          <w:cs/>
        </w:rPr>
        <w:t>กรณ</w:t>
      </w:r>
      <w:r w:rsidR="00A81731">
        <w:rPr>
          <w:rFonts w:hint="cs"/>
          <w:cs/>
        </w:rPr>
        <w:t>์</w:t>
      </w:r>
      <w:r w:rsidRPr="00E91C75">
        <w:t xml:space="preserve"> </w:t>
      </w:r>
      <w:r>
        <w:rPr>
          <w:rFonts w:hint="cs"/>
          <w:cs/>
        </w:rPr>
        <w:t>ด้วย</w:t>
      </w:r>
      <w:r w:rsidRPr="00E91C75">
        <w:rPr>
          <w:cs/>
        </w:rPr>
        <w:t xml:space="preserve">ตนเอง </w:t>
      </w:r>
      <w:r>
        <w:rPr>
          <w:rFonts w:hint="cs"/>
          <w:cs/>
        </w:rPr>
        <w:t>เป็น</w:t>
      </w:r>
      <w:r w:rsidRPr="00E91C75">
        <w:rPr>
          <w:cs/>
        </w:rPr>
        <w:t>เหตุให</w:t>
      </w:r>
      <w:r w:rsidR="00A81731">
        <w:rPr>
          <w:rFonts w:hint="cs"/>
          <w:cs/>
        </w:rPr>
        <w:t>้</w:t>
      </w:r>
      <w:r w:rsidRPr="00E91C75">
        <w:rPr>
          <w:cs/>
        </w:rPr>
        <w:t>ใช</w:t>
      </w:r>
      <w:r w:rsidR="00A81731">
        <w:rPr>
          <w:rFonts w:hint="cs"/>
          <w:cs/>
        </w:rPr>
        <w:t>้</w:t>
      </w:r>
      <w:r w:rsidRPr="00E91C75">
        <w:rPr>
          <w:cs/>
        </w:rPr>
        <w:t>เวลาการ</w:t>
      </w:r>
      <w:r>
        <w:rPr>
          <w:rFonts w:hint="cs"/>
          <w:cs/>
        </w:rPr>
        <w:t>ดำเนิน</w:t>
      </w:r>
      <w:r w:rsidRPr="00E91C75">
        <w:rPr>
          <w:cs/>
        </w:rPr>
        <w:t>งานค</w:t>
      </w:r>
      <w:r w:rsidR="00A81731">
        <w:rPr>
          <w:rFonts w:hint="cs"/>
          <w:cs/>
        </w:rPr>
        <w:t>่</w:t>
      </w:r>
      <w:r w:rsidRPr="00E91C75">
        <w:rPr>
          <w:cs/>
        </w:rPr>
        <w:t>อนข</w:t>
      </w:r>
      <w:r w:rsidR="00A81731">
        <w:rPr>
          <w:rFonts w:hint="cs"/>
          <w:cs/>
        </w:rPr>
        <w:t>้</w:t>
      </w:r>
      <w:r w:rsidRPr="00E91C75">
        <w:rPr>
          <w:cs/>
        </w:rPr>
        <w:t>างมาก</w:t>
      </w:r>
    </w:p>
    <w:p w14:paraId="23441EFC" w14:textId="77777777" w:rsidR="00AB7804" w:rsidRDefault="00AB7804" w:rsidP="00AB7804">
      <w:pPr>
        <w:ind w:firstLine="360"/>
      </w:pPr>
      <w:r>
        <w:rPr>
          <w:rFonts w:hint="cs"/>
          <w:cs/>
        </w:rPr>
        <w:t xml:space="preserve">อีกทั้ง ขั้นตอนการตรวจสอบอุปกรณ์ ไม่สะดวกมากนัก ผู้ยืมยังไม่สามารถทราบได้ว่าภาควิชามีอุปกรณ์ใดให้ยืมได้บ้าง อุปกรณ์แต่ละชนิดมีจำนวนเท่าไหร่ </w:t>
      </w:r>
      <w:r w:rsidR="001F091B">
        <w:rPr>
          <w:rFonts w:hint="cs"/>
          <w:cs/>
        </w:rPr>
        <w:t>ทำให้เกิดความยุ่งยากและไม่สะดวกในการตรวจสอบและการยืมคืน อีกทั้งการตรวจสอบ</w:t>
      </w:r>
      <w:r w:rsidR="00FA29E1">
        <w:rPr>
          <w:rFonts w:hint="cs"/>
          <w:cs/>
        </w:rPr>
        <w:t>อุปกรณ์จำนวนมาก ทำให้สิ้นเปลืองเวลาการค้นหา และจัดเก็บ</w:t>
      </w:r>
    </w:p>
    <w:p w14:paraId="5BB0872C" w14:textId="5242E55A" w:rsidR="00CD2C1B" w:rsidRDefault="00FA29E1" w:rsidP="00ED1F0C">
      <w:pPr>
        <w:ind w:firstLine="360"/>
      </w:pPr>
      <w:r>
        <w:rPr>
          <w:rFonts w:hint="cs"/>
          <w:cs/>
        </w:rPr>
        <w:t>ภาควิชาวิศวกรรมคอมพิวเตอร์</w:t>
      </w:r>
      <w:r w:rsidR="003F1364">
        <w:rPr>
          <w:rFonts w:hint="cs"/>
          <w:cs/>
        </w:rPr>
        <w:t>จึงเห็นควรให้ออกแบบและพัฒนาระบบยืม-คืนอุปกรณ์</w:t>
      </w:r>
      <w:r w:rsidR="00CD2C1B">
        <w:rPr>
          <w:rFonts w:hint="cs"/>
          <w:cs/>
        </w:rPr>
        <w:t>ภายในภาควิชาขึ้นมา โดยโปรแกรมที่สร้างขึ้นอยู่ในรูปแบบของเว็บแอพพลิ</w:t>
      </w:r>
      <w:proofErr w:type="spellStart"/>
      <w:r w:rsidR="00CD2C1B">
        <w:rPr>
          <w:rFonts w:hint="cs"/>
          <w:cs/>
        </w:rPr>
        <w:t>ชั่น</w:t>
      </w:r>
      <w:proofErr w:type="spellEnd"/>
      <w:r w:rsidR="00CD2C1B">
        <w:rPr>
          <w:rFonts w:hint="cs"/>
          <w:cs/>
        </w:rPr>
        <w:t xml:space="preserve"> ที่สามารถจัดเก็บข้อมูล</w:t>
      </w:r>
      <w:proofErr w:type="spellStart"/>
      <w:r w:rsidR="00CD2C1B">
        <w:rPr>
          <w:rFonts w:hint="cs"/>
          <w:cs/>
        </w:rPr>
        <w:t>ต่างๆ</w:t>
      </w:r>
      <w:proofErr w:type="spellEnd"/>
      <w:r w:rsidR="00CD2C1B">
        <w:rPr>
          <w:rFonts w:hint="cs"/>
          <w:cs/>
        </w:rPr>
        <w:t xml:space="preserve"> และสามารถที่กรอกเอกสารแบบฟอร์มการยืมในรูปแบบออนไลน์ ช่วยลดขั้นตอนการทำงานของเจ้าหน้าที่ และเว็บแอพพลิเคชั่นทำงานในรูปแบบออนไลน์เพื่อสะดวกแก่การเรียกใช้ การแก้ไข หรือตรวจสอบขั้นตอนการยืมคืนได้สะดวกและรวดเร็ว และผู้ยืมสามารถทำเรื่องการยืมได้ ณ สถานที่ใด</w:t>
      </w:r>
      <w:r w:rsidR="00ED1F0C">
        <w:rPr>
          <w:rFonts w:hint="cs"/>
          <w:cs/>
        </w:rPr>
        <w:t xml:space="preserve"> </w:t>
      </w:r>
      <w:r w:rsidR="00CD2C1B">
        <w:rPr>
          <w:rFonts w:hint="cs"/>
          <w:cs/>
        </w:rPr>
        <w:t>ๆ ที่มีอินเทอร์เน็ต</w:t>
      </w:r>
    </w:p>
    <w:p w14:paraId="331524AB" w14:textId="3AE797D0" w:rsidR="00ED1F0C" w:rsidRPr="00ED1F0C" w:rsidRDefault="00ED1F0C" w:rsidP="00ED1F0C">
      <w:pPr>
        <w:ind w:firstLine="360"/>
        <w:rPr>
          <w:b/>
          <w:bCs/>
        </w:rPr>
      </w:pPr>
      <w:r w:rsidRPr="00ED1F0C">
        <w:rPr>
          <w:rFonts w:hint="cs"/>
          <w:b/>
          <w:bCs/>
          <w:cs/>
        </w:rPr>
        <w:t>1.</w:t>
      </w:r>
      <w:r>
        <w:rPr>
          <w:rFonts w:hint="cs"/>
          <w:b/>
          <w:bCs/>
          <w:cs/>
        </w:rPr>
        <w:t>1</w:t>
      </w:r>
      <w:r w:rsidRPr="00ED1F0C">
        <w:rPr>
          <w:rFonts w:hint="cs"/>
          <w:b/>
          <w:bCs/>
          <w:cs/>
        </w:rPr>
        <w:t xml:space="preserve"> </w:t>
      </w:r>
      <w:r w:rsidRPr="00ED1F0C">
        <w:rPr>
          <w:rFonts w:cs="TH SarabunPSK"/>
          <w:b/>
          <w:bCs/>
          <w:cs/>
        </w:rPr>
        <w:t>วัตถุประสงค์</w:t>
      </w:r>
    </w:p>
    <w:p w14:paraId="4D2C8E8F" w14:textId="7644CA84" w:rsidR="00ED1F0C" w:rsidRDefault="00ED1F0C" w:rsidP="00ED1F0C">
      <w:pPr>
        <w:ind w:firstLine="360"/>
      </w:pPr>
      <w:r>
        <w:rPr>
          <w:rFonts w:cs="TH SarabunPSK"/>
          <w:cs/>
        </w:rPr>
        <w:t>1. เพื่อออกแบบและพัฒนาระบบยืม-คืนอุปกรณ์ส</w:t>
      </w:r>
      <w:r>
        <w:rPr>
          <w:rFonts w:cs="TH SarabunPSK" w:hint="cs"/>
          <w:cs/>
        </w:rPr>
        <w:t>ำ</w:t>
      </w:r>
      <w:r>
        <w:rPr>
          <w:rFonts w:cs="TH SarabunPSK"/>
          <w:cs/>
        </w:rPr>
        <w:t>หรับภาควิชาวิศวกรรมคอมพิวเตอร์ คณะ</w:t>
      </w:r>
    </w:p>
    <w:p w14:paraId="4165E701" w14:textId="4C93842F" w:rsidR="00ED1F0C" w:rsidRDefault="00ED1F0C" w:rsidP="00ED1F0C">
      <w:pPr>
        <w:ind w:firstLine="360"/>
      </w:pPr>
      <w:r>
        <w:rPr>
          <w:rFonts w:cs="TH SarabunPSK"/>
          <w:cs/>
        </w:rPr>
        <w:t>วิศวกรรมศาสตร์ ก</w:t>
      </w:r>
      <w:r>
        <w:rPr>
          <w:rFonts w:cs="TH SarabunPSK" w:hint="cs"/>
          <w:cs/>
        </w:rPr>
        <w:t>ำ</w:t>
      </w:r>
      <w:r>
        <w:rPr>
          <w:rFonts w:cs="TH SarabunPSK"/>
          <w:cs/>
        </w:rPr>
        <w:t>แพงแสน มหาวิทยาลัยเกษตรศาสตร์</w:t>
      </w:r>
    </w:p>
    <w:p w14:paraId="7D5BF025" w14:textId="0F4C49E8" w:rsidR="00ED1F0C" w:rsidRDefault="00ED1F0C" w:rsidP="00ED1F0C">
      <w:pPr>
        <w:ind w:firstLine="360"/>
      </w:pPr>
      <w:r>
        <w:rPr>
          <w:rFonts w:cs="TH SarabunPSK"/>
          <w:cs/>
        </w:rPr>
        <w:t>2. เพื่อจัดท</w:t>
      </w:r>
      <w:r>
        <w:rPr>
          <w:rFonts w:cs="TH SarabunPSK" w:hint="cs"/>
          <w:cs/>
        </w:rPr>
        <w:t>ำ</w:t>
      </w:r>
      <w:r>
        <w:rPr>
          <w:rFonts w:cs="TH SarabunPSK"/>
          <w:cs/>
        </w:rPr>
        <w:t>ฐานข้อมูลของอุปกรณ์ของภาควิชาวิศวกรรมคอมพิวเตอร์ คณะวิศวกรรมศาสตร์</w:t>
      </w:r>
    </w:p>
    <w:p w14:paraId="4B18B307" w14:textId="00EB4105" w:rsidR="00ED1F0C" w:rsidRDefault="00ED1F0C" w:rsidP="00ED1F0C">
      <w:pPr>
        <w:ind w:firstLine="360"/>
      </w:pPr>
      <w:r>
        <w:rPr>
          <w:rFonts w:cs="TH SarabunPSK"/>
          <w:cs/>
        </w:rPr>
        <w:lastRenderedPageBreak/>
        <w:t>ก</w:t>
      </w:r>
      <w:r>
        <w:rPr>
          <w:rFonts w:cs="TH SarabunPSK" w:hint="cs"/>
          <w:cs/>
        </w:rPr>
        <w:t>ำ</w:t>
      </w:r>
      <w:r>
        <w:rPr>
          <w:rFonts w:cs="TH SarabunPSK"/>
          <w:cs/>
        </w:rPr>
        <w:t>แพงแสน มหาวิทยาลัยเกษตรศาสตร์</w:t>
      </w:r>
    </w:p>
    <w:p w14:paraId="0D98E97D" w14:textId="77777777" w:rsidR="00ED1F0C" w:rsidRDefault="00ED1F0C" w:rsidP="00ED1F0C">
      <w:pPr>
        <w:ind w:firstLine="360"/>
      </w:pPr>
      <w:r>
        <w:rPr>
          <w:rFonts w:cs="TH SarabunPSK"/>
          <w:cs/>
        </w:rPr>
        <w:t>3. เพื่อปรับปรุงวิธีการในการยืม-คืนอุปกรณ์ของนิสิตและบุคลากรในภาควิชาวิศวกรรมคอมพิวเตอร์</w:t>
      </w:r>
    </w:p>
    <w:p w14:paraId="0230C2BB" w14:textId="6402E1AC" w:rsidR="00ED1F0C" w:rsidRDefault="00ED1F0C" w:rsidP="00ED1F0C">
      <w:pPr>
        <w:ind w:firstLine="360"/>
        <w:rPr>
          <w:cs/>
        </w:rPr>
      </w:pPr>
      <w:r>
        <w:rPr>
          <w:rFonts w:cs="TH SarabunPSK"/>
          <w:cs/>
        </w:rPr>
        <w:t>คณะวิศวกรรมศาสตร์ ก</w:t>
      </w:r>
      <w:r>
        <w:rPr>
          <w:rFonts w:cs="TH SarabunPSK" w:hint="cs"/>
          <w:cs/>
        </w:rPr>
        <w:t>ำ</w:t>
      </w:r>
      <w:r>
        <w:rPr>
          <w:rFonts w:cs="TH SarabunPSK"/>
          <w:cs/>
        </w:rPr>
        <w:t>แพงแสน มหาวิทยาลัยเกษตรศาสตร์</w:t>
      </w:r>
      <w:r>
        <w:cr/>
      </w:r>
    </w:p>
    <w:p w14:paraId="2CCB759C" w14:textId="77777777" w:rsidR="00FD1FEB" w:rsidRDefault="00FD1FEB" w:rsidP="00FD1FEB"/>
    <w:p w14:paraId="5EBA7726" w14:textId="01D6E994" w:rsidR="00AB7804" w:rsidRPr="00FD1FEB" w:rsidRDefault="00ED1F0C" w:rsidP="00FD1FEB">
      <w:pPr>
        <w:ind w:firstLine="360"/>
        <w:rPr>
          <w:b/>
          <w:bCs/>
        </w:rPr>
      </w:pPr>
      <w:r w:rsidRPr="00FD1FEB">
        <w:rPr>
          <w:rFonts w:hint="cs"/>
          <w:b/>
          <w:bCs/>
          <w:cs/>
        </w:rPr>
        <w:t>1.2 กลุ่มเป้าหมาย</w:t>
      </w:r>
    </w:p>
    <w:p w14:paraId="2B63A0D0" w14:textId="23F56138" w:rsidR="00ED1F0C" w:rsidRPr="00FD1FEB" w:rsidRDefault="00FD1FEB" w:rsidP="004F481E">
      <w:pPr>
        <w:pStyle w:val="ListParagraph"/>
        <w:numPr>
          <w:ilvl w:val="0"/>
          <w:numId w:val="10"/>
        </w:numPr>
      </w:pPr>
      <w:r w:rsidRPr="00FD1FEB">
        <w:rPr>
          <w:cs/>
        </w:rPr>
        <w:t>เจ้าหน้าที่ที่มีหน้าที่ดูแลอุปกรณ</w:t>
      </w:r>
      <w:r w:rsidRPr="00FD1FEB">
        <w:rPr>
          <w:rFonts w:hint="cs"/>
          <w:cs/>
        </w:rPr>
        <w:t>์</w:t>
      </w:r>
    </w:p>
    <w:p w14:paraId="347913B2" w14:textId="661C3535" w:rsidR="00FD1FEB" w:rsidRPr="00FD1FEB" w:rsidRDefault="00FD1FEB" w:rsidP="004F481E">
      <w:pPr>
        <w:pStyle w:val="ListParagraph"/>
        <w:numPr>
          <w:ilvl w:val="0"/>
          <w:numId w:val="10"/>
        </w:numPr>
      </w:pPr>
      <w:r w:rsidRPr="00FD1FEB">
        <w:rPr>
          <w:rFonts w:hint="cs"/>
          <w:cs/>
        </w:rPr>
        <w:t>นิ</w:t>
      </w:r>
      <w:r w:rsidRPr="00FD1FEB">
        <w:rPr>
          <w:cs/>
        </w:rPr>
        <w:t>สิต</w:t>
      </w:r>
    </w:p>
    <w:p w14:paraId="2E2CD78B" w14:textId="77777777" w:rsidR="00FD1FEB" w:rsidRPr="00FD1FEB" w:rsidRDefault="00FD1FEB" w:rsidP="004F481E">
      <w:pPr>
        <w:pStyle w:val="ListParagraph"/>
        <w:numPr>
          <w:ilvl w:val="0"/>
          <w:numId w:val="10"/>
        </w:numPr>
      </w:pPr>
      <w:r w:rsidRPr="00FD1FEB">
        <w:rPr>
          <w:cs/>
        </w:rPr>
        <w:t>บุคลากรในภาควิชา</w:t>
      </w:r>
      <w:r>
        <w:tab/>
      </w:r>
    </w:p>
    <w:p w14:paraId="32A771A7" w14:textId="76D0BBA4" w:rsidR="00FD1FEB" w:rsidRDefault="00FD1FEB" w:rsidP="00FD1FEB">
      <w:pPr>
        <w:rPr>
          <w:b/>
          <w:bCs/>
        </w:rPr>
      </w:pPr>
      <w:r w:rsidRPr="00FD1FEB">
        <w:rPr>
          <w:rFonts w:hint="cs"/>
          <w:b/>
          <w:bCs/>
          <w:cs/>
        </w:rPr>
        <w:t xml:space="preserve">     1.3</w:t>
      </w:r>
      <w:r w:rsidRPr="00FD1FEB">
        <w:rPr>
          <w:b/>
          <w:bCs/>
        </w:rPr>
        <w:t xml:space="preserve"> </w:t>
      </w:r>
      <w:r w:rsidRPr="00FD1FEB">
        <w:rPr>
          <w:rFonts w:cs="TH SarabunPSK"/>
          <w:b/>
          <w:bCs/>
          <w:cs/>
        </w:rPr>
        <w:t>คำจำกัดความและคำย่อ</w:t>
      </w:r>
    </w:p>
    <w:p w14:paraId="34389CFA" w14:textId="77777777" w:rsidR="00FD1FEB" w:rsidRPr="00FD1FEB" w:rsidRDefault="00FD1FEB" w:rsidP="00FD1FEB">
      <w:pPr>
        <w:rPr>
          <w:b/>
          <w:bCs/>
        </w:rPr>
      </w:pPr>
      <w:r>
        <w:rPr>
          <w:b/>
          <w:bCs/>
        </w:rPr>
        <w:tab/>
      </w:r>
    </w:p>
    <w:tbl>
      <w:tblPr>
        <w:tblStyle w:val="PlainTable1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FD1FEB" w14:paraId="4C763274" w14:textId="77777777" w:rsidTr="00E9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3D68F60A" w14:textId="189A8EBA" w:rsidR="00FD1FEB" w:rsidRDefault="00FD1FEB" w:rsidP="00FD1FEB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คำศัพท์</w:t>
            </w:r>
          </w:p>
        </w:tc>
        <w:tc>
          <w:tcPr>
            <w:tcW w:w="4538" w:type="dxa"/>
          </w:tcPr>
          <w:p w14:paraId="7EB3A2B7" w14:textId="7EC37081" w:rsidR="00FD1FEB" w:rsidRDefault="00FD1FEB" w:rsidP="00FD1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ความหมาย</w:t>
            </w:r>
          </w:p>
        </w:tc>
      </w:tr>
      <w:tr w:rsidR="00FD1FEB" w14:paraId="25BC282A" w14:textId="77777777" w:rsidTr="00E9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6D7A5C3D" w14:textId="6ADA16DB" w:rsidR="00FD1FEB" w:rsidRDefault="00FD1FEB" w:rsidP="00FD1FEB">
            <w:pPr>
              <w:rPr>
                <w:b w:val="0"/>
                <w:bCs w:val="0"/>
              </w:rPr>
            </w:pPr>
            <w:r w:rsidRPr="00FD1FEB">
              <w:rPr>
                <w:b w:val="0"/>
                <w:bCs w:val="0"/>
              </w:rPr>
              <w:t>Database (</w:t>
            </w:r>
            <w:r w:rsidRPr="00FD1FEB">
              <w:rPr>
                <w:rFonts w:cs="TH SarabunPSK"/>
                <w:b w:val="0"/>
                <w:bCs w:val="0"/>
                <w:cs/>
              </w:rPr>
              <w:t>ฐานข้อมูล)</w:t>
            </w:r>
          </w:p>
        </w:tc>
        <w:tc>
          <w:tcPr>
            <w:tcW w:w="4538" w:type="dxa"/>
          </w:tcPr>
          <w:p w14:paraId="0A3170AC" w14:textId="1E1F991C" w:rsidR="00FD1FEB" w:rsidRPr="00FD1FEB" w:rsidRDefault="00FD1FEB" w:rsidP="00FD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FEB">
              <w:rPr>
                <w:rFonts w:cs="TH SarabunPSK"/>
                <w:cs/>
              </w:rPr>
              <w:t>ที่อยู่ของข้อมูลที่มีความสัมพันธ์กัน หรือเรียกได้ว่าคลังของข้อมูล ซึ่งจะ ถูกจัดเก็บเอาไว้อย่างเป็นระบบ และมีรูปแบบ</w:t>
            </w:r>
          </w:p>
        </w:tc>
      </w:tr>
      <w:tr w:rsidR="00FD1FEB" w14:paraId="623CB889" w14:textId="77777777" w:rsidTr="00E9581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3E5D9725" w14:textId="2B206120" w:rsidR="00FD1FEB" w:rsidRDefault="00E9581E" w:rsidP="00FD1FEB">
            <w:pPr>
              <w:rPr>
                <w:b w:val="0"/>
                <w:bCs w:val="0"/>
              </w:rPr>
            </w:pPr>
            <w:r w:rsidRPr="00E9581E">
              <w:rPr>
                <w:b w:val="0"/>
                <w:bCs w:val="0"/>
              </w:rPr>
              <w:t>Query</w:t>
            </w:r>
          </w:p>
        </w:tc>
        <w:tc>
          <w:tcPr>
            <w:tcW w:w="4538" w:type="dxa"/>
          </w:tcPr>
          <w:p w14:paraId="277C2FA6" w14:textId="23A887AD" w:rsidR="00FD1FEB" w:rsidRPr="00E9581E" w:rsidRDefault="00E9581E" w:rsidP="00FD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81E">
              <w:rPr>
                <w:rFonts w:cs="TH SarabunPSK"/>
                <w:cs/>
              </w:rPr>
              <w:t xml:space="preserve">เป็นการเรียกค้นข้อมูลที่ต้องการ ส่วนใหญ่จะใช้ </w:t>
            </w:r>
            <w:r w:rsidRPr="00E9581E">
              <w:t xml:space="preserve">SQL </w:t>
            </w:r>
            <w:r w:rsidRPr="00E9581E">
              <w:rPr>
                <w:rFonts w:cs="TH SarabunPSK"/>
                <w:cs/>
              </w:rPr>
              <w:t>เป็นภาษาหลัก</w:t>
            </w:r>
          </w:p>
        </w:tc>
      </w:tr>
      <w:tr w:rsidR="00FD1FEB" w14:paraId="0826FD91" w14:textId="77777777" w:rsidTr="00E9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4E8059AD" w14:textId="709F7121" w:rsidR="00FD1FEB" w:rsidRDefault="00E9581E" w:rsidP="00FD1FEB">
            <w:pPr>
              <w:rPr>
                <w:b w:val="0"/>
                <w:bCs w:val="0"/>
              </w:rPr>
            </w:pPr>
            <w:r w:rsidRPr="00E9581E">
              <w:rPr>
                <w:rFonts w:cs="TH SarabunPSK"/>
                <w:b w:val="0"/>
                <w:bCs w:val="0"/>
                <w:cs/>
              </w:rPr>
              <w:t>บัญชีนนทรี (</w:t>
            </w:r>
            <w:proofErr w:type="spellStart"/>
            <w:r w:rsidRPr="00E9581E">
              <w:rPr>
                <w:b w:val="0"/>
                <w:bCs w:val="0"/>
              </w:rPr>
              <w:t>nontri</w:t>
            </w:r>
            <w:proofErr w:type="spellEnd"/>
            <w:r w:rsidRPr="00E9581E">
              <w:rPr>
                <w:b w:val="0"/>
                <w:bCs w:val="0"/>
              </w:rPr>
              <w:t xml:space="preserve"> Account)</w:t>
            </w:r>
          </w:p>
        </w:tc>
        <w:tc>
          <w:tcPr>
            <w:tcW w:w="4538" w:type="dxa"/>
          </w:tcPr>
          <w:p w14:paraId="51A00934" w14:textId="700D473D" w:rsidR="00E9581E" w:rsidRPr="00E9581E" w:rsidRDefault="00E9581E" w:rsidP="00E9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81E">
              <w:rPr>
                <w:rFonts w:cs="TH SarabunPSK" w:hint="cs"/>
                <w:cs/>
              </w:rPr>
              <w:t>บั</w:t>
            </w:r>
            <w:r w:rsidRPr="00E9581E">
              <w:rPr>
                <w:rFonts w:cs="TH SarabunPSK"/>
                <w:cs/>
              </w:rPr>
              <w:t>ญชีซึ่งแสดงถึงการเป็นบุคคลภายในมหาวิทยาลัย</w:t>
            </w:r>
          </w:p>
          <w:p w14:paraId="2CFD2FFE" w14:textId="70CF8E6B" w:rsidR="00FD1FEB" w:rsidRPr="00E9581E" w:rsidRDefault="00E9581E" w:rsidP="00E9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E9581E">
              <w:rPr>
                <w:rFonts w:cs="TH SarabunPSK"/>
                <w:cs/>
              </w:rPr>
              <w:t>เกษตรศาสตร</w:t>
            </w:r>
            <w:r w:rsidRPr="00E9581E">
              <w:rPr>
                <w:rFonts w:hint="cs"/>
                <w:cs/>
              </w:rPr>
              <w:t>์</w:t>
            </w:r>
          </w:p>
        </w:tc>
      </w:tr>
      <w:tr w:rsidR="00FD1FEB" w14:paraId="035FB663" w14:textId="77777777" w:rsidTr="00E9581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5ADA526E" w14:textId="134BB172" w:rsidR="00FD1FEB" w:rsidRDefault="00E9581E" w:rsidP="00FD1FEB">
            <w:pPr>
              <w:rPr>
                <w:b w:val="0"/>
                <w:bCs w:val="0"/>
              </w:rPr>
            </w:pPr>
            <w:proofErr w:type="spellStart"/>
            <w:r w:rsidRPr="00E9581E">
              <w:rPr>
                <w:rFonts w:cs="TH SarabunPSK"/>
                <w:b w:val="0"/>
                <w:bCs w:val="0"/>
                <w:cs/>
              </w:rPr>
              <w:t>เซิฟเว</w:t>
            </w:r>
            <w:proofErr w:type="spellEnd"/>
            <w:r w:rsidRPr="00E9581E">
              <w:rPr>
                <w:rFonts w:cs="TH SarabunPSK"/>
                <w:b w:val="0"/>
                <w:bCs w:val="0"/>
                <w:cs/>
              </w:rPr>
              <w:t>อร</w:t>
            </w:r>
            <w:proofErr w:type="spellStart"/>
            <w:r w:rsidRPr="00E9581E">
              <w:rPr>
                <w:rFonts w:cs="TH SarabunPSK"/>
                <w:b w:val="0"/>
                <w:bCs w:val="0"/>
                <w:cs/>
              </w:rPr>
              <w:t>ฺ์</w:t>
            </w:r>
            <w:proofErr w:type="spellEnd"/>
            <w:r w:rsidRPr="00E9581E">
              <w:rPr>
                <w:rFonts w:cs="TH SarabunPSK"/>
                <w:b w:val="0"/>
                <w:bCs w:val="0"/>
                <w:cs/>
              </w:rPr>
              <w:t xml:space="preserve"> (</w:t>
            </w:r>
            <w:r w:rsidRPr="00E9581E">
              <w:rPr>
                <w:b w:val="0"/>
                <w:bCs w:val="0"/>
              </w:rPr>
              <w:t>Sever)</w:t>
            </w:r>
          </w:p>
        </w:tc>
        <w:tc>
          <w:tcPr>
            <w:tcW w:w="4538" w:type="dxa"/>
          </w:tcPr>
          <w:p w14:paraId="605747B3" w14:textId="77777777" w:rsidR="00E9581E" w:rsidRDefault="00E9581E" w:rsidP="00E9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H SarabunPSK"/>
                <w:cs/>
              </w:rPr>
              <w:t>เครื่องแม่ข่ายหรือโปรแกรมคอมพิวเตอร์ซึ่งทำงาน</w:t>
            </w:r>
          </w:p>
          <w:p w14:paraId="04992CFE" w14:textId="0F6674F3" w:rsidR="00FD1FEB" w:rsidRPr="00E9581E" w:rsidRDefault="00E9581E" w:rsidP="00E9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H SarabunPSK"/>
                <w:cs/>
              </w:rPr>
              <w:t>ให้บริการ ในระบบเครือข่ายแก่ลูกข่าย</w:t>
            </w:r>
          </w:p>
        </w:tc>
      </w:tr>
      <w:tr w:rsidR="00FD1FEB" w14:paraId="23D6D102" w14:textId="77777777" w:rsidTr="00E9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14:paraId="09E4AA97" w14:textId="77777777" w:rsidR="00FD1FEB" w:rsidRDefault="00FD1FEB" w:rsidP="00FD1FEB">
            <w:pPr>
              <w:rPr>
                <w:b w:val="0"/>
                <w:bCs w:val="0"/>
              </w:rPr>
            </w:pPr>
          </w:p>
        </w:tc>
        <w:tc>
          <w:tcPr>
            <w:tcW w:w="4538" w:type="dxa"/>
          </w:tcPr>
          <w:p w14:paraId="2471264B" w14:textId="77777777" w:rsidR="00FD1FEB" w:rsidRDefault="00FD1FEB" w:rsidP="00FD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BB8601" w14:textId="68BCF60F" w:rsidR="00FD1FEB" w:rsidRPr="00FD1FEB" w:rsidRDefault="00FD1FEB" w:rsidP="00FD1FEB">
      <w:pPr>
        <w:rPr>
          <w:b/>
          <w:bCs/>
        </w:rPr>
      </w:pPr>
    </w:p>
    <w:p w14:paraId="08C00BD6" w14:textId="77777777" w:rsidR="00AB7804" w:rsidRDefault="00AB7804" w:rsidP="004F481E">
      <w:pPr>
        <w:pStyle w:val="ListParagraph"/>
      </w:pPr>
    </w:p>
    <w:p w14:paraId="4A92C2B8" w14:textId="77777777" w:rsidR="00AB7804" w:rsidRDefault="00AB7804" w:rsidP="004F481E">
      <w:pPr>
        <w:pStyle w:val="ListParagraph"/>
      </w:pPr>
    </w:p>
    <w:p w14:paraId="7B44EC99" w14:textId="77777777" w:rsidR="00AB7804" w:rsidRDefault="00AB7804" w:rsidP="004F481E">
      <w:pPr>
        <w:pStyle w:val="ListParagraph"/>
      </w:pPr>
    </w:p>
    <w:p w14:paraId="7DE67AF1" w14:textId="77777777" w:rsidR="00F72DC6" w:rsidRPr="00AB7804" w:rsidRDefault="00ED6DC6" w:rsidP="00AB7804">
      <w:r>
        <w:rPr>
          <w:rFonts w:hint="cs"/>
          <w:b/>
          <w:bCs/>
          <w:cs/>
        </w:rPr>
        <w:t>2</w:t>
      </w:r>
      <w:r w:rsidR="00AB7804">
        <w:rPr>
          <w:rFonts w:hint="cs"/>
          <w:b/>
          <w:bCs/>
          <w:cs/>
        </w:rPr>
        <w:t>.</w:t>
      </w:r>
      <w:r w:rsidR="0067440B" w:rsidRPr="00AB7804">
        <w:rPr>
          <w:rFonts w:hint="cs"/>
          <w:b/>
          <w:bCs/>
          <w:cs/>
        </w:rPr>
        <w:t>ความต้องการของผู้ใช้ (</w:t>
      </w:r>
      <w:r w:rsidR="0067440B" w:rsidRPr="00AB7804">
        <w:rPr>
          <w:b/>
          <w:bCs/>
        </w:rPr>
        <w:t>User Requirements</w:t>
      </w:r>
      <w:r w:rsidR="009868CA">
        <w:t>)</w:t>
      </w:r>
    </w:p>
    <w:p w14:paraId="0E075DEC" w14:textId="773A6DC1" w:rsidR="000032D2" w:rsidRDefault="00AC014D" w:rsidP="004F481E">
      <w:pPr>
        <w:pStyle w:val="ListParagraph"/>
      </w:pPr>
      <w:r>
        <w:rPr>
          <w:rFonts w:hint="cs"/>
          <w:cs/>
        </w:rPr>
        <w:t>2.1</w:t>
      </w:r>
      <w:r w:rsidR="0067440B">
        <w:rPr>
          <w:rFonts w:hint="cs"/>
          <w:cs/>
        </w:rPr>
        <w:t>ส่วนต่อประสานของซอฟต์แวร์</w:t>
      </w:r>
    </w:p>
    <w:p w14:paraId="4BAAEFA4" w14:textId="77777777" w:rsidR="00D224DA" w:rsidRDefault="009868CA" w:rsidP="00ED6DC6">
      <w:pPr>
        <w:ind w:left="720" w:firstLine="720"/>
        <w:rPr>
          <w:cs/>
        </w:rPr>
      </w:pPr>
      <w:r>
        <w:rPr>
          <w:rFonts w:hint="cs"/>
          <w:cs/>
        </w:rPr>
        <w:t>ระบบจะเชื่อมต่อกับฐานข้อมูลที่เป็นส่วนกลาง</w:t>
      </w:r>
      <w:r w:rsidR="00ED6DC6">
        <w:rPr>
          <w:rFonts w:hint="cs"/>
          <w:cs/>
        </w:rPr>
        <w:t xml:space="preserve"> </w:t>
      </w:r>
      <w:r>
        <w:rPr>
          <w:rFonts w:hint="cs"/>
          <w:cs/>
        </w:rPr>
        <w:t>เพื่อแสดงลิสต์รายการของอุปกรณ์ที่ภาควิช</w:t>
      </w:r>
      <w:r w:rsidR="00ED6DC6">
        <w:rPr>
          <w:rFonts w:hint="cs"/>
          <w:cs/>
        </w:rPr>
        <w:t>า</w:t>
      </w:r>
      <w:r>
        <w:rPr>
          <w:rFonts w:hint="cs"/>
          <w:cs/>
        </w:rPr>
        <w:t xml:space="preserve">มีไว้ให้ทำการยืม และจำนวนของอุปกรณ์แต่ละชนิด </w:t>
      </w:r>
      <w:r w:rsidR="00ED6DC6">
        <w:rPr>
          <w:rFonts w:hint="cs"/>
          <w:cs/>
        </w:rPr>
        <w:t>ที่ยังคงมีในฐานข้อมูล</w:t>
      </w:r>
    </w:p>
    <w:p w14:paraId="77B8364C" w14:textId="4F491B31" w:rsidR="0067440B" w:rsidRDefault="00AC014D" w:rsidP="004F481E">
      <w:pPr>
        <w:pStyle w:val="ListParagraph"/>
      </w:pPr>
      <w:r>
        <w:rPr>
          <w:rFonts w:hint="cs"/>
          <w:cs/>
        </w:rPr>
        <w:t>2.2</w:t>
      </w:r>
      <w:r w:rsidR="0067440B">
        <w:rPr>
          <w:rFonts w:hint="cs"/>
          <w:cs/>
        </w:rPr>
        <w:t>ส่วนต่อประสานกับผู้ใช้</w:t>
      </w:r>
      <w:r w:rsidR="0067440B" w:rsidRPr="0067440B">
        <w:t xml:space="preserve"> </w:t>
      </w:r>
    </w:p>
    <w:p w14:paraId="71080C00" w14:textId="77777777" w:rsidR="0067440B" w:rsidRDefault="00ED6DC6" w:rsidP="00AF265C">
      <w:pPr>
        <w:ind w:left="720" w:firstLine="360"/>
      </w:pPr>
      <w:r>
        <w:rPr>
          <w:rFonts w:hint="cs"/>
          <w:cs/>
        </w:rPr>
        <w:t xml:space="preserve">ผู้ใช้จะทำการล็อคอินเข้าระบบโดยใส่ </w:t>
      </w:r>
      <w:r>
        <w:t xml:space="preserve">username </w:t>
      </w:r>
      <w:r>
        <w:rPr>
          <w:rFonts w:hint="cs"/>
          <w:cs/>
        </w:rPr>
        <w:t xml:space="preserve">และ </w:t>
      </w:r>
      <w:r>
        <w:t>password</w:t>
      </w:r>
      <w:r w:rsidR="0088498A">
        <w:t xml:space="preserve"> </w:t>
      </w:r>
      <w:r w:rsidR="0088498A">
        <w:rPr>
          <w:rFonts w:hint="cs"/>
          <w:cs/>
        </w:rPr>
        <w:t>ในการเข้าระบบ จากนั้นหากผู้ใช้ต้องการค้นหาอุปกรณ์ สามารถทำได้โดยการ ใส่ชื่อของอุปกรณ์ที่ต้องการค้นหา ระบบจะแสดงเลขครุภัณฑ์ ชื่ออุปกรณ์ ราคาของอุปกรณ์ และบอกสถานะของอุปกรณ์ว่าอุปกรณ์</w:t>
      </w:r>
      <w:proofErr w:type="spellStart"/>
      <w:r w:rsidR="0088498A">
        <w:rPr>
          <w:rFonts w:hint="cs"/>
          <w:cs/>
        </w:rPr>
        <w:t>นั้นๆ</w:t>
      </w:r>
      <w:proofErr w:type="spellEnd"/>
      <w:r w:rsidR="0088498A">
        <w:rPr>
          <w:rFonts w:hint="cs"/>
          <w:cs/>
        </w:rPr>
        <w:t xml:space="preserve">ถูกยืมไปหรือไม่ หากอุปกรณ์นั้นถูกยืมจะแสดงวันที่กำหนดการคืน และหากผู้ใช้ต้องการยืมอุปกรณ์ สามารถทำได้โดย </w:t>
      </w:r>
      <w:r w:rsidR="00AF265C">
        <w:rPr>
          <w:rFonts w:hint="cs"/>
          <w:cs/>
        </w:rPr>
        <w:t>กดเลือกอุปกรณ์นั้น และใส่จำนวนของอุปกรณ์ กดยืนยัน เพื่อส่งต่อไปให้ระบบ และผู้ใช้สามารถดูประวัติการยืมคืนของอุปกรณ์ได้</w:t>
      </w:r>
    </w:p>
    <w:p w14:paraId="5CC148B8" w14:textId="77777777" w:rsidR="000032D2" w:rsidRDefault="000032D2" w:rsidP="004F481E">
      <w:pPr>
        <w:pStyle w:val="ListParagraph"/>
      </w:pPr>
      <w:r>
        <w:rPr>
          <w:rFonts w:hint="cs"/>
          <w:cs/>
        </w:rPr>
        <w:t>คุณลักษณะของผู้ใช้</w:t>
      </w:r>
    </w:p>
    <w:p w14:paraId="7E0FAA42" w14:textId="6532AF9D" w:rsidR="00D224DA" w:rsidRDefault="00002A67" w:rsidP="00002A67">
      <w:pPr>
        <w:ind w:left="792" w:firstLine="648"/>
      </w:pPr>
      <w:r>
        <w:rPr>
          <w:rFonts w:hint="cs"/>
          <w:cs/>
        </w:rPr>
        <w:t>ผู้ใช้ของระบบ จะแบ่งเป็น ผู้ใช้ที่เป็นบุคคลภายในกับผู้ใช้ที่เป็นบุคคลภายนอก ผู้ใช้ที่เป็นบุคคลภายใน คือบุคคลากรภายในมหาวิทยาลัยเกษตรศาสตร์ สามารถยืมได้เลยโดยไม่ต้องสมัครสมาชิกโดยใช้รหัสนนทรี แต่ผู้ใช้ที่เป็นบุคคลภายนอก จะต้องสมัครสมาชิกกับทางระบบก่อน จึงจะสามารถยืมคืนอุปกรณ์ได้</w:t>
      </w:r>
    </w:p>
    <w:p w14:paraId="3A03AA00" w14:textId="02911EA1" w:rsidR="00C61B85" w:rsidRPr="004F481E" w:rsidRDefault="00C61B85" w:rsidP="004F481E">
      <w:pPr>
        <w:pStyle w:val="ListParagraph"/>
      </w:pPr>
      <w:r w:rsidRPr="004F481E">
        <w:rPr>
          <w:rFonts w:hint="cs"/>
          <w:cs/>
        </w:rPr>
        <w:t>คุณสมบัติของระบบ</w:t>
      </w:r>
    </w:p>
    <w:sdt>
      <w:sdtPr>
        <w:rPr>
          <w:rFonts w:hint="cs"/>
          <w:b w:val="0"/>
          <w:bCs w:val="0"/>
        </w:rPr>
        <w:id w:val="-1212884091"/>
        <w:placeholder>
          <w:docPart w:val="5A89C28CEBE04F6898701AE3D89481F1"/>
        </w:placeholder>
      </w:sdtPr>
      <w:sdtEndPr/>
      <w:sdtContent>
        <w:p w14:paraId="7D49F735" w14:textId="30F9F794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1. </w:t>
          </w:r>
          <w:r w:rsidRPr="004F481E">
            <w:rPr>
              <w:b w:val="0"/>
              <w:bCs w:val="0"/>
              <w:cs/>
            </w:rPr>
            <w:t>เจ้าหน้าที่ที่มีหน้าที่ดูแลอุปกรณ์สามารถใส่ข้อมูลของอุปกรณ์ของภาควิชาฯ ได้ พร้อมระบุ</w:t>
          </w:r>
        </w:p>
        <w:p w14:paraId="199DA471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หมวดหมู่ของอุปกรณ์โดยข้อมูลของอุปกรณ์ประกอบด้วย ชื่อ รายละเอียด เลขครุภัณฑ์(หากมี)</w:t>
          </w:r>
        </w:p>
        <w:p w14:paraId="4FBA4403" w14:textId="009BADB4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เป็นอย่างน้อย</w:t>
          </w:r>
        </w:p>
        <w:p w14:paraId="37D01370" w14:textId="42291CF5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2. </w:t>
          </w:r>
          <w:r w:rsidRPr="004F481E">
            <w:rPr>
              <w:b w:val="0"/>
              <w:bCs w:val="0"/>
              <w:cs/>
            </w:rPr>
            <w:t>เจ้าหน้าที่สามารถก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หนดให้อุปกรณ์แต่ละชิ</w:t>
          </w:r>
          <w:r w:rsidRPr="004F481E">
            <w:rPr>
              <w:rFonts w:hint="cs"/>
              <w:b w:val="0"/>
              <w:bCs w:val="0"/>
              <w:cs/>
            </w:rPr>
            <w:t>้</w:t>
          </w:r>
          <w:r w:rsidRPr="004F481E">
            <w:rPr>
              <w:b w:val="0"/>
              <w:bCs w:val="0"/>
              <w:cs/>
            </w:rPr>
            <w:t>นสามารถอนุญาตให้ยืมหรือไม่ให้ยืมได้</w:t>
          </w:r>
        </w:p>
        <w:p w14:paraId="44867C30" w14:textId="558684EB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3. </w:t>
          </w:r>
          <w:r w:rsidRPr="004F481E">
            <w:rPr>
              <w:b w:val="0"/>
              <w:bCs w:val="0"/>
              <w:cs/>
            </w:rPr>
            <w:t>นิสิตค้นหาอุปกรณ์ที่สามารถให้ยืมได้โดยค้นหาจากหมวดหมู่ หรือค</w:t>
          </w:r>
          <w:r w:rsidRPr="004F481E">
            <w:rPr>
              <w:rFonts w:hint="cs"/>
              <w:b w:val="0"/>
              <w:bCs w:val="0"/>
              <w:cs/>
            </w:rPr>
            <w:t>ว</w:t>
          </w:r>
          <w:r w:rsidRPr="004F481E">
            <w:rPr>
              <w:b w:val="0"/>
              <w:bCs w:val="0"/>
              <w:cs/>
            </w:rPr>
            <w:t>า</w:t>
          </w:r>
          <w:r w:rsidRPr="004F481E">
            <w:rPr>
              <w:rFonts w:hint="cs"/>
              <w:b w:val="0"/>
              <w:bCs w:val="0"/>
              <w:cs/>
            </w:rPr>
            <w:t>ม</w:t>
          </w:r>
          <w:r w:rsidRPr="004F481E">
            <w:rPr>
              <w:b w:val="0"/>
              <w:bCs w:val="0"/>
              <w:cs/>
            </w:rPr>
            <w:t>ส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ค</w:t>
          </w:r>
          <w:r w:rsidRPr="004F481E">
            <w:rPr>
              <w:rFonts w:hint="cs"/>
              <w:b w:val="0"/>
              <w:bCs w:val="0"/>
              <w:cs/>
            </w:rPr>
            <w:t>ั</w:t>
          </w:r>
          <w:r w:rsidRPr="004F481E">
            <w:rPr>
              <w:b w:val="0"/>
              <w:bCs w:val="0"/>
              <w:cs/>
            </w:rPr>
            <w:t>ญ</w:t>
          </w:r>
        </w:p>
        <w:p w14:paraId="765728BB" w14:textId="25D58C16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4. </w:t>
          </w:r>
          <w:r w:rsidRPr="004F481E">
            <w:rPr>
              <w:b w:val="0"/>
              <w:bCs w:val="0"/>
              <w:cs/>
            </w:rPr>
            <w:t>นิสิตสามารถยืมอุปกรณ์ที่อนุญาตให้ยืมได้ โดยจะต้องระบุเหตุผลที่ยืม และในกรณีที่น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ไปใช้ท</w:t>
          </w:r>
          <w:r w:rsidRPr="004F481E">
            <w:rPr>
              <w:rFonts w:hint="cs"/>
              <w:b w:val="0"/>
              <w:bCs w:val="0"/>
              <w:cs/>
            </w:rPr>
            <w:t>ำ</w:t>
          </w:r>
        </w:p>
        <w:p w14:paraId="08C29256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โครงงานฯ จะต้องระบุชื่อโครงงาน และระบุอาจารย์ที่ปรึกษาโครงงานหรืออาจารย์ที่รับผิดชอบใน</w:t>
          </w:r>
        </w:p>
        <w:p w14:paraId="2B749F39" w14:textId="0CA38FA3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การยืมอุปกรณ์นั</w:t>
          </w:r>
          <w:r w:rsidRPr="004F481E">
            <w:rPr>
              <w:rFonts w:hint="cs"/>
              <w:b w:val="0"/>
              <w:bCs w:val="0"/>
              <w:cs/>
            </w:rPr>
            <w:t>้</w:t>
          </w:r>
          <w:r w:rsidRPr="004F481E">
            <w:rPr>
              <w:b w:val="0"/>
              <w:bCs w:val="0"/>
              <w:cs/>
            </w:rPr>
            <w:t>น</w:t>
          </w:r>
        </w:p>
        <w:p w14:paraId="340D071A" w14:textId="269D8289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lastRenderedPageBreak/>
            <w:t xml:space="preserve">5. </w:t>
          </w:r>
          <w:r w:rsidRPr="004F481E">
            <w:rPr>
              <w:b w:val="0"/>
              <w:bCs w:val="0"/>
              <w:cs/>
            </w:rPr>
            <w:t>อาจารย์ผู้รับผิดชอบสามารถอนุมัติการยืมอุปกรณ์ หลังจากที่นิสิตส่งค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ร้องขอการยืมอุปกรณ์แล้ว</w:t>
          </w:r>
        </w:p>
        <w:p w14:paraId="72D64F87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โดยระบบอาจส่งอีเมล์แจ้งเตือนอาจารย์</w:t>
          </w:r>
        </w:p>
        <w:p w14:paraId="22B5DB24" w14:textId="1EE2962C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6. </w:t>
          </w:r>
          <w:r w:rsidRPr="004F481E">
            <w:rPr>
              <w:b w:val="0"/>
              <w:bCs w:val="0"/>
              <w:cs/>
            </w:rPr>
            <w:t>หลังจากที่อาจารย์อนุมัติแล้ว ระบบอาจส่งค</w:t>
          </w:r>
          <w:r w:rsidRPr="004F481E">
            <w:rPr>
              <w:rFonts w:hint="cs"/>
              <w:b w:val="0"/>
              <w:bCs w:val="0"/>
              <w:cs/>
            </w:rPr>
            <w:t>ว</w:t>
          </w:r>
          <w:r w:rsidRPr="004F481E">
            <w:rPr>
              <w:b w:val="0"/>
              <w:bCs w:val="0"/>
              <w:cs/>
            </w:rPr>
            <w:t>า</w:t>
          </w:r>
          <w:r w:rsidRPr="004F481E">
            <w:rPr>
              <w:rFonts w:hint="cs"/>
              <w:b w:val="0"/>
              <w:bCs w:val="0"/>
              <w:cs/>
            </w:rPr>
            <w:t>ม</w:t>
          </w:r>
          <w:r w:rsidRPr="004F481E">
            <w:rPr>
              <w:b w:val="0"/>
              <w:bCs w:val="0"/>
              <w:cs/>
            </w:rPr>
            <w:t>แจ้งเตือนหรืออีเมล์ไปยังนิสิตผู้ร้องขอ</w:t>
          </w:r>
        </w:p>
        <w:p w14:paraId="35A4B98A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7. </w:t>
          </w:r>
          <w:r w:rsidRPr="004F481E">
            <w:rPr>
              <w:b w:val="0"/>
              <w:bCs w:val="0"/>
              <w:cs/>
            </w:rPr>
            <w:t>บุคลากรในภาควิชาฯ สามารถค้นหาและยืมอุปกรณ์ที่มีในฐานข้อมูลได้</w:t>
          </w:r>
        </w:p>
        <w:p w14:paraId="0B6EA539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8. </w:t>
          </w:r>
          <w:r w:rsidRPr="004F481E">
            <w:rPr>
              <w:b w:val="0"/>
              <w:bCs w:val="0"/>
              <w:cs/>
            </w:rPr>
    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</w:t>
          </w:r>
        </w:p>
        <w:p w14:paraId="2EC53720" w14:textId="5121D9E9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มาขอรับอุปกรณ์และในกรณีที่บุคลากรเป็นผู้ยืม ผู้นั</w:t>
          </w:r>
          <w:r w:rsidRPr="004F481E">
            <w:rPr>
              <w:rFonts w:hint="cs"/>
              <w:b w:val="0"/>
              <w:bCs w:val="0"/>
              <w:cs/>
            </w:rPr>
            <w:t>้</w:t>
          </w:r>
          <w:r w:rsidRPr="004F481E">
            <w:rPr>
              <w:b w:val="0"/>
              <w:bCs w:val="0"/>
              <w:cs/>
            </w:rPr>
            <w:t>นสามารถมาขอรับได้ทันที</w:t>
          </w:r>
        </w:p>
        <w:p w14:paraId="5EE0A209" w14:textId="113C518C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9. </w:t>
          </w:r>
          <w:r w:rsidRPr="004F481E">
            <w:rPr>
              <w:b w:val="0"/>
              <w:bCs w:val="0"/>
              <w:cs/>
            </w:rPr>
            <w:t>เจ้าหน้าที่สามารถบันทึกวันคืนอุปกรณ์ เมื่อนิสิต/บุคลากรน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อุปกรณ์มาคืน</w:t>
          </w:r>
        </w:p>
        <w:p w14:paraId="6AB5242F" w14:textId="6C28E6AC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10. </w:t>
          </w:r>
          <w:r w:rsidRPr="004F481E">
            <w:rPr>
              <w:b w:val="0"/>
              <w:bCs w:val="0"/>
              <w:cs/>
            </w:rPr>
            <w:t>เจ้าหน้าที่สามารถดูรายการอุปกรณ์ท</w:t>
          </w:r>
          <w:r w:rsidRPr="004F481E">
            <w:rPr>
              <w:rFonts w:hint="cs"/>
              <w:b w:val="0"/>
              <w:bCs w:val="0"/>
              <w:cs/>
            </w:rPr>
            <w:t>ั้ง</w:t>
          </w:r>
          <w:r w:rsidRPr="004F481E">
            <w:rPr>
              <w:b w:val="0"/>
              <w:bCs w:val="0"/>
              <w:cs/>
            </w:rPr>
            <w:t>หมดได้ พร้อมกับดูสถานะของอุปกรณ์ และผู้ยืม (ในกรณีที่</w:t>
          </w:r>
        </w:p>
        <w:p w14:paraId="423A1503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อุปกรณ์ถูกยืม) รวมถึงอาจารย์ที่รับผิดชอบ (ในกรณีที่นิสิตยืม)</w:t>
          </w:r>
        </w:p>
        <w:p w14:paraId="4944EA2F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11. </w:t>
          </w:r>
          <w:r w:rsidRPr="004F481E">
            <w:rPr>
              <w:b w:val="0"/>
              <w:bCs w:val="0"/>
              <w:cs/>
            </w:rPr>
            <w:t>เจ้าหน้าที่สามารถสืบค้นได้ว่านิสิต/บุคลากรคนใดมีรายการยืมอุปกรณ์ใดค้างไว้บ้าง</w:t>
          </w:r>
        </w:p>
        <w:p w14:paraId="73D8DB99" w14:textId="77777777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12. </w:t>
          </w:r>
          <w:r w:rsidRPr="004F481E">
            <w:rPr>
              <w:b w:val="0"/>
              <w:bCs w:val="0"/>
              <w:cs/>
            </w:rPr>
            <w:t>เจ้าหน้าที่สามารถสืบค้นและติดตามได้ว่าอุปกรณ์ใดถูกยืมหรือบุคคลใดยืมอุปกรณ์เกินกว่า</w:t>
          </w:r>
        </w:p>
        <w:p w14:paraId="616D6435" w14:textId="78263909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 xml:space="preserve">ระยะเวลาที่ระบุเช่น เกิน </w:t>
          </w:r>
          <w:r w:rsidRPr="004F481E">
            <w:rPr>
              <w:b w:val="0"/>
              <w:bCs w:val="0"/>
            </w:rPr>
            <w:t>3</w:t>
          </w:r>
          <w:r w:rsidRPr="004F481E">
            <w:rPr>
              <w:b w:val="0"/>
              <w:bCs w:val="0"/>
              <w:cs/>
            </w:rPr>
            <w:t xml:space="preserve"> เดือน</w:t>
          </w:r>
          <w:r w:rsidRPr="004F481E">
            <w:rPr>
              <w:b w:val="0"/>
              <w:bCs w:val="0"/>
            </w:rPr>
            <w:t>, 6</w:t>
          </w:r>
          <w:r w:rsidRPr="004F481E">
            <w:rPr>
              <w:b w:val="0"/>
              <w:bCs w:val="0"/>
              <w:cs/>
            </w:rPr>
            <w:t xml:space="preserve"> เดือน หรือ</w:t>
          </w:r>
          <w:r w:rsidRPr="004F481E">
            <w:rPr>
              <w:b w:val="0"/>
              <w:bCs w:val="0"/>
            </w:rPr>
            <w:t>1</w:t>
          </w:r>
          <w:r w:rsidRPr="004F481E">
            <w:rPr>
              <w:b w:val="0"/>
              <w:bCs w:val="0"/>
              <w:cs/>
            </w:rPr>
            <w:t xml:space="preserve"> ปี เป็นต้น</w:t>
          </w:r>
        </w:p>
        <w:p w14:paraId="3CAA2730" w14:textId="6D67057A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</w:rPr>
            <w:t xml:space="preserve">13. </w:t>
          </w:r>
          <w:r w:rsidRPr="004F481E">
            <w:rPr>
              <w:b w:val="0"/>
              <w:bCs w:val="0"/>
              <w:cs/>
            </w:rPr>
            <w:t>เจ้าหน้าที่สามารถดูรายงานสถิติการยืมอุปกรณ์เป็นรายเดือน รายปี ได้ โดยสามารถเห็นแนวโน้ม</w:t>
          </w:r>
        </w:p>
        <w:p w14:paraId="66AE1F6C" w14:textId="2217944D" w:rsidR="00E9581E" w:rsidRPr="004F481E" w:rsidRDefault="00E9581E" w:rsidP="004F481E">
          <w:pPr>
            <w:pStyle w:val="ListParagraph"/>
            <w:rPr>
              <w:b w:val="0"/>
              <w:bCs w:val="0"/>
            </w:rPr>
          </w:pPr>
          <w:r w:rsidRPr="004F481E">
            <w:rPr>
              <w:b w:val="0"/>
              <w:bCs w:val="0"/>
              <w:cs/>
            </w:rPr>
            <w:t>ของการใช้งานอุปกรณ์ประเภทต่าง</w:t>
          </w:r>
          <w:r w:rsidRPr="004F481E">
            <w:rPr>
              <w:rFonts w:hint="cs"/>
              <w:b w:val="0"/>
              <w:bCs w:val="0"/>
              <w:cs/>
            </w:rPr>
            <w:t xml:space="preserve"> </w:t>
          </w:r>
          <w:r w:rsidRPr="004F481E">
            <w:rPr>
              <w:b w:val="0"/>
              <w:bCs w:val="0"/>
              <w:cs/>
            </w:rPr>
            <w:t>ๆ เพื่อวิเคราะห์ว่าอุปกรณ์ใดควรซื</w:t>
          </w:r>
          <w:r w:rsidRPr="004F481E">
            <w:rPr>
              <w:rFonts w:hint="cs"/>
              <w:b w:val="0"/>
              <w:bCs w:val="0"/>
              <w:cs/>
            </w:rPr>
            <w:t>้</w:t>
          </w:r>
          <w:r w:rsidRPr="004F481E">
            <w:rPr>
              <w:b w:val="0"/>
              <w:bCs w:val="0"/>
              <w:cs/>
            </w:rPr>
            <w:t>อเพิ่มบ้าง หรืออุปกรณ์ใดไม่</w:t>
          </w:r>
        </w:p>
        <w:p w14:paraId="6EC0D527" w14:textId="73EF317B" w:rsidR="00C61B85" w:rsidRDefault="00E9581E" w:rsidP="004F481E">
          <w:pPr>
            <w:pStyle w:val="ListParagraph"/>
          </w:pPr>
          <w:r w:rsidRPr="004F481E">
            <w:rPr>
              <w:b w:val="0"/>
              <w:bCs w:val="0"/>
              <w:cs/>
            </w:rPr>
            <w:t>จ</w:t>
          </w:r>
          <w:r w:rsidRPr="004F481E">
            <w:rPr>
              <w:rFonts w:hint="cs"/>
              <w:b w:val="0"/>
              <w:bCs w:val="0"/>
              <w:cs/>
            </w:rPr>
            <w:t>ำ</w:t>
          </w:r>
          <w:r w:rsidRPr="004F481E">
            <w:rPr>
              <w:b w:val="0"/>
              <w:bCs w:val="0"/>
              <w:cs/>
            </w:rPr>
            <w:t>เป็นต้องซื</w:t>
          </w:r>
          <w:r w:rsidRPr="004F481E">
            <w:rPr>
              <w:rFonts w:hint="cs"/>
              <w:b w:val="0"/>
              <w:bCs w:val="0"/>
              <w:cs/>
            </w:rPr>
            <w:t>้</w:t>
          </w:r>
          <w:r w:rsidRPr="004F481E">
            <w:rPr>
              <w:b w:val="0"/>
              <w:bCs w:val="0"/>
              <w:cs/>
            </w:rPr>
            <w:t>อเพิ่มแล้ว</w:t>
          </w:r>
        </w:p>
      </w:sdtContent>
    </w:sdt>
    <w:p w14:paraId="76BE389E" w14:textId="77777777" w:rsidR="000032D2" w:rsidRDefault="00C379D7" w:rsidP="004F481E">
      <w:pPr>
        <w:pStyle w:val="ListParagraph"/>
      </w:pPr>
      <w:r>
        <w:rPr>
          <w:rFonts w:hint="cs"/>
          <w:cs/>
        </w:rPr>
        <w:t>สมมติฐานและข้อจำกัดในการพัฒนา</w:t>
      </w:r>
    </w:p>
    <w:sdt>
      <w:sdtPr>
        <w:rPr>
          <w:rFonts w:hint="cs"/>
        </w:rPr>
        <w:id w:val="-223299261"/>
        <w:placeholder>
          <w:docPart w:val="BA00458FA9EF4025ACC7639527331F20"/>
        </w:placeholder>
      </w:sdtPr>
      <w:sdtEndPr/>
      <w:sdtContent>
        <w:p w14:paraId="1F1535E3" w14:textId="77777777" w:rsidR="00AC014D" w:rsidRDefault="004F481E" w:rsidP="004F481E">
          <w:r>
            <w:t xml:space="preserve">Web application </w:t>
          </w:r>
          <w:r>
            <w:rPr>
              <w:rFonts w:hint="cs"/>
              <w:cs/>
            </w:rPr>
            <w:t xml:space="preserve">นี้ใช้งานได้เฉพาะ </w:t>
          </w:r>
          <w:r>
            <w:t xml:space="preserve">pc </w:t>
          </w:r>
          <w:r>
            <w:rPr>
              <w:rFonts w:hint="cs"/>
              <w:cs/>
            </w:rPr>
            <w:t xml:space="preserve">หรือ </w:t>
          </w:r>
          <w:r>
            <w:t xml:space="preserve">notebook </w:t>
          </w:r>
          <w:r>
            <w:rPr>
              <w:rFonts w:hint="cs"/>
              <w:cs/>
            </w:rPr>
            <w:t xml:space="preserve">เท่านั้น </w:t>
          </w:r>
          <w:r w:rsidR="00AC014D">
            <w:rPr>
              <w:rFonts w:hint="cs"/>
              <w:cs/>
            </w:rPr>
            <w:t xml:space="preserve">ใช้กับ </w:t>
          </w:r>
          <w:r w:rsidR="00AC014D">
            <w:t xml:space="preserve">smart phone </w:t>
          </w:r>
          <w:r w:rsidR="00AC014D">
            <w:rPr>
              <w:rFonts w:hint="cs"/>
              <w:cs/>
            </w:rPr>
            <w:t xml:space="preserve">หรือกับ </w:t>
          </w:r>
          <w:r w:rsidR="00AC014D">
            <w:t xml:space="preserve">mobile </w:t>
          </w:r>
          <w:r w:rsidR="00AC014D">
            <w:rPr>
              <w:rFonts w:hint="cs"/>
              <w:cs/>
            </w:rPr>
            <w:t>ไม่ได้เพราะหน้า</w:t>
          </w:r>
          <w:r w:rsidR="00AC014D">
            <w:t xml:space="preserve">interface </w:t>
          </w:r>
          <w:r w:rsidR="00AC014D">
            <w:rPr>
              <w:rFonts w:hint="cs"/>
              <w:cs/>
            </w:rPr>
            <w:t>ไม่รองรับ</w:t>
          </w:r>
        </w:p>
        <w:p w14:paraId="5BAE7880" w14:textId="0BC32572" w:rsidR="00D224DA" w:rsidRDefault="00AC014D" w:rsidP="004F481E">
          <w:r>
            <w:rPr>
              <w:rFonts w:hint="cs"/>
              <w:cs/>
            </w:rPr>
            <w:t xml:space="preserve">การใช้งานผู้ใช้ต้องมี </w:t>
          </w:r>
          <w:r>
            <w:t xml:space="preserve">internet </w:t>
          </w:r>
        </w:p>
      </w:sdtContent>
    </w:sdt>
    <w:p w14:paraId="4F51BA43" w14:textId="77777777" w:rsidR="0083497D" w:rsidRDefault="0083497D" w:rsidP="0083497D"/>
    <w:p w14:paraId="3489220B" w14:textId="77777777" w:rsidR="00E9581E" w:rsidRDefault="00E9581E" w:rsidP="004F481E">
      <w:pPr>
        <w:pStyle w:val="ListParagraph"/>
      </w:pPr>
    </w:p>
    <w:p w14:paraId="6FAC73F5" w14:textId="77777777" w:rsidR="00E9581E" w:rsidRDefault="00E9581E" w:rsidP="004F481E">
      <w:pPr>
        <w:pStyle w:val="ListParagraph"/>
      </w:pPr>
    </w:p>
    <w:p w14:paraId="28DAF198" w14:textId="77777777" w:rsidR="00E9581E" w:rsidRDefault="00E9581E" w:rsidP="004F481E">
      <w:pPr>
        <w:pStyle w:val="ListParagraph"/>
      </w:pPr>
    </w:p>
    <w:p w14:paraId="4C891EE4" w14:textId="77777777" w:rsidR="00AC014D" w:rsidRDefault="00AC014D" w:rsidP="004F481E">
      <w:pPr>
        <w:pStyle w:val="ListParagraph"/>
      </w:pPr>
    </w:p>
    <w:p w14:paraId="2B6AAABE" w14:textId="77777777" w:rsidR="00AC014D" w:rsidRDefault="00AC014D" w:rsidP="004F481E">
      <w:pPr>
        <w:pStyle w:val="ListParagraph"/>
      </w:pPr>
    </w:p>
    <w:p w14:paraId="0D638E89" w14:textId="3C45CBF6" w:rsidR="009360A7" w:rsidRDefault="00C379D7" w:rsidP="004F481E">
      <w:pPr>
        <w:pStyle w:val="ListParagraph"/>
      </w:pPr>
      <w:r>
        <w:rPr>
          <w:rFonts w:hint="cs"/>
          <w:cs/>
        </w:rPr>
        <w:t>ความต้องการของระบบ</w:t>
      </w:r>
    </w:p>
    <w:p w14:paraId="5E22B838" w14:textId="77777777" w:rsidR="0047631D" w:rsidRDefault="0047631D" w:rsidP="0047631D">
      <w:pPr>
        <w:pStyle w:val="ListParagraph"/>
      </w:pPr>
      <w:r>
        <w:lastRenderedPageBreak/>
        <w:t>3.1</w:t>
      </w:r>
      <w:r>
        <w:rPr>
          <w:rFonts w:cs="TH SarabunPSK"/>
          <w:cs/>
        </w:rPr>
        <w:t xml:space="preserve"> ความต้องการแบบ </w:t>
      </w:r>
      <w:r>
        <w:t>functional</w:t>
      </w:r>
    </w:p>
    <w:p w14:paraId="75023593" w14:textId="77777777" w:rsidR="0047631D" w:rsidRDefault="0047631D" w:rsidP="0047631D">
      <w:pPr>
        <w:pStyle w:val="ListParagraph"/>
      </w:pPr>
      <w:r>
        <w:t>3.1.1</w:t>
      </w:r>
      <w:r>
        <w:rPr>
          <w:rFonts w:cs="TH SarabunPSK"/>
          <w:cs/>
        </w:rPr>
        <w:t xml:space="preserve"> ผู้ใช้ระบบ</w:t>
      </w:r>
    </w:p>
    <w:p w14:paraId="70CE5005" w14:textId="77777777" w:rsidR="0047631D" w:rsidRPr="0047631D" w:rsidRDefault="0047631D" w:rsidP="0047631D">
      <w:pPr>
        <w:pStyle w:val="ListParagraph"/>
        <w:ind w:firstLine="360"/>
        <w:rPr>
          <w:b w:val="0"/>
          <w:bCs w:val="0"/>
        </w:rPr>
      </w:pPr>
      <w:r w:rsidRPr="0047631D">
        <w:rPr>
          <w:b w:val="0"/>
          <w:bCs w:val="0"/>
        </w:rPr>
        <w:t>3.1.1.1</w:t>
      </w:r>
      <w:r w:rsidRPr="0047631D">
        <w:rPr>
          <w:rFonts w:cs="TH SarabunPSK"/>
          <w:b w:val="0"/>
          <w:bCs w:val="0"/>
          <w:cs/>
        </w:rPr>
        <w:t xml:space="preserve"> การค้นหาอุปกรณ์</w:t>
      </w:r>
    </w:p>
    <w:p w14:paraId="5CAE7C59" w14:textId="05138F61" w:rsidR="0047631D" w:rsidRPr="0047631D" w:rsidRDefault="0047631D" w:rsidP="0047631D">
      <w:pPr>
        <w:pStyle w:val="ListParagraph"/>
        <w:rPr>
          <w:b w:val="0"/>
          <w:bCs w:val="0"/>
        </w:rPr>
      </w:pPr>
      <w:r w:rsidRPr="0047631D">
        <w:rPr>
          <w:rFonts w:cs="TH SarabunPSK" w:hint="cs"/>
          <w:b w:val="0"/>
          <w:bCs w:val="0"/>
          <w:cs/>
        </w:rPr>
        <w:t xml:space="preserve"> </w:t>
      </w:r>
      <w:r w:rsidRPr="0047631D">
        <w:rPr>
          <w:rFonts w:cs="TH SarabunPSK"/>
          <w:b w:val="0"/>
          <w:bCs w:val="0"/>
          <w:cs/>
        </w:rPr>
        <w:tab/>
        <w:t xml:space="preserve">ตารางที่ </w:t>
      </w:r>
      <w:r w:rsidRPr="0047631D">
        <w:rPr>
          <w:b w:val="0"/>
          <w:bCs w:val="0"/>
        </w:rPr>
        <w:t xml:space="preserve">1 Use Case Description </w:t>
      </w:r>
      <w:proofErr w:type="spellStart"/>
      <w:r w:rsidRPr="0047631D">
        <w:rPr>
          <w:b w:val="0"/>
          <w:bCs w:val="0"/>
        </w:rPr>
        <w:t>Seraching</w:t>
      </w:r>
      <w:proofErr w:type="spellEnd"/>
      <w:r w:rsidRPr="0047631D">
        <w:rPr>
          <w:b w:val="0"/>
          <w:bCs w:val="0"/>
        </w:rPr>
        <w:t xml:space="preserve">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5"/>
        <w:gridCol w:w="4321"/>
      </w:tblGrid>
      <w:tr w:rsidR="0047631D" w14:paraId="7DC2ACFB" w14:textId="77777777" w:rsidTr="0047631D">
        <w:trPr>
          <w:trHeight w:val="428"/>
        </w:trPr>
        <w:tc>
          <w:tcPr>
            <w:tcW w:w="4508" w:type="dxa"/>
          </w:tcPr>
          <w:p w14:paraId="73B8853B" w14:textId="3FDF05D1" w:rsidR="0047631D" w:rsidRDefault="0047631D" w:rsidP="0047631D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508" w:type="dxa"/>
          </w:tcPr>
          <w:p w14:paraId="08DC129C" w14:textId="32B91472" w:rsidR="0047631D" w:rsidRPr="0047631D" w:rsidRDefault="0047631D" w:rsidP="0047631D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47631D">
              <w:rPr>
                <w:b w:val="0"/>
                <w:bCs w:val="0"/>
                <w:cs/>
              </w:rPr>
              <w:t>การค้นหาอุปกรณ</w:t>
            </w:r>
            <w:r w:rsidRPr="0047631D"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47631D" w14:paraId="04E00A7E" w14:textId="77777777" w:rsidTr="0047631D">
        <w:tc>
          <w:tcPr>
            <w:tcW w:w="4508" w:type="dxa"/>
          </w:tcPr>
          <w:p w14:paraId="30730FDF" w14:textId="37A31F23" w:rsidR="0047631D" w:rsidRDefault="0047631D" w:rsidP="0047631D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508" w:type="dxa"/>
          </w:tcPr>
          <w:p w14:paraId="4934AD10" w14:textId="471D9E16" w:rsidR="0047631D" w:rsidRPr="0047631D" w:rsidRDefault="00B803FA" w:rsidP="0047631D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rFonts w:cs="TH SarabunPSK"/>
                <w:b w:val="0"/>
                <w:bCs w:val="0"/>
                <w:cs/>
              </w:rPr>
              <w:t>ผู้ใช้ระบ</w:t>
            </w:r>
            <w:r>
              <w:rPr>
                <w:rFonts w:cs="TH SarabunPSK" w:hint="cs"/>
                <w:b w:val="0"/>
                <w:bCs w:val="0"/>
                <w:cs/>
              </w:rPr>
              <w:t>บต้องการ</w:t>
            </w:r>
            <w:r w:rsidRPr="00B803FA">
              <w:rPr>
                <w:rFonts w:cs="TH SarabunPSK"/>
                <w:b w:val="0"/>
                <w:bCs w:val="0"/>
                <w:cs/>
              </w:rPr>
              <w:t>ค้นหาอุปกรณ์ที่ต้องจะยืมจากหน้าค้นหาของโปรแกรม</w:t>
            </w:r>
          </w:p>
        </w:tc>
      </w:tr>
      <w:tr w:rsidR="0047631D" w14:paraId="381DF88A" w14:textId="77777777" w:rsidTr="0047631D">
        <w:tc>
          <w:tcPr>
            <w:tcW w:w="4508" w:type="dxa"/>
          </w:tcPr>
          <w:p w14:paraId="21FF48C9" w14:textId="423427FC" w:rsidR="0047631D" w:rsidRDefault="0047631D" w:rsidP="0047631D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508" w:type="dxa"/>
          </w:tcPr>
          <w:p w14:paraId="599805A9" w14:textId="0DFEE591" w:rsidR="0047631D" w:rsidRPr="0047631D" w:rsidRDefault="00B803FA" w:rsidP="0047631D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b w:val="0"/>
                <w:bCs w:val="0"/>
                <w:cs/>
              </w:rPr>
              <w:t>ผู้ใช้สามารถค้นหาอุปกรณ์ได้โดยไ</w:t>
            </w:r>
            <w:r>
              <w:rPr>
                <w:rFonts w:hint="cs"/>
                <w:b w:val="0"/>
                <w:bCs w:val="0"/>
                <w:cs/>
              </w:rPr>
              <w:t>ปที่ช่อง</w:t>
            </w:r>
            <w:r w:rsidRPr="00B803FA">
              <w:rPr>
                <w:b w:val="0"/>
                <w:bCs w:val="0"/>
                <w:cs/>
              </w:rPr>
              <w:t>ค้นหา และผู้ใช้กรอกคีย์ของอุปกรณ์ที่ต้องการค้นหา หรือชื่อของ</w:t>
            </w:r>
            <w:r w:rsidRPr="00B803FA">
              <w:rPr>
                <w:b w:val="0"/>
                <w:bCs w:val="0"/>
              </w:rPr>
              <w:t xml:space="preserve"> </w:t>
            </w:r>
            <w:r w:rsidRPr="00B803FA">
              <w:rPr>
                <w:b w:val="0"/>
                <w:bCs w:val="0"/>
                <w:cs/>
              </w:rPr>
              <w:t>อุปกรณ์ที่ต้องการ</w:t>
            </w:r>
          </w:p>
        </w:tc>
      </w:tr>
      <w:tr w:rsidR="0047631D" w14:paraId="3E2E4370" w14:textId="77777777" w:rsidTr="0047631D">
        <w:tc>
          <w:tcPr>
            <w:tcW w:w="4508" w:type="dxa"/>
          </w:tcPr>
          <w:p w14:paraId="70D49F4B" w14:textId="09B9D747" w:rsidR="0047631D" w:rsidRDefault="0047631D" w:rsidP="0047631D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508" w:type="dxa"/>
          </w:tcPr>
          <w:p w14:paraId="27F0064B" w14:textId="228B197B" w:rsidR="0047631D" w:rsidRPr="0047631D" w:rsidRDefault="00B803FA" w:rsidP="0047631D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47631D" w14:paraId="63A0E091" w14:textId="77777777" w:rsidTr="0047631D">
        <w:tc>
          <w:tcPr>
            <w:tcW w:w="4508" w:type="dxa"/>
          </w:tcPr>
          <w:p w14:paraId="0FDDF183" w14:textId="7E029F24" w:rsidR="0047631D" w:rsidRDefault="0047631D" w:rsidP="0047631D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508" w:type="dxa"/>
          </w:tcPr>
          <w:p w14:paraId="2B4757A3" w14:textId="7A82C5B3" w:rsidR="00B803FA" w:rsidRPr="00B803FA" w:rsidRDefault="00B803FA" w:rsidP="00B803FA">
            <w:pPr>
              <w:pStyle w:val="ListParagraph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</w:t>
            </w:r>
            <w:r>
              <w:rPr>
                <w:rFonts w:cs="TH SarabunPSK" w:hint="cs"/>
                <w:b w:val="0"/>
                <w:bCs w:val="0"/>
                <w:cs/>
              </w:rPr>
              <w:t>ไปที่ช่อง</w:t>
            </w:r>
            <w:r w:rsidRPr="00B803FA">
              <w:rPr>
                <w:rFonts w:cs="TH SarabunPSK"/>
                <w:b w:val="0"/>
                <w:bCs w:val="0"/>
                <w:cs/>
              </w:rPr>
              <w:t>ค้นหา</w:t>
            </w:r>
          </w:p>
          <w:p w14:paraId="6AF9C74D" w14:textId="0A71D199" w:rsidR="00B803FA" w:rsidRPr="00B803FA" w:rsidRDefault="00B803FA" w:rsidP="00B803FA">
            <w:pPr>
              <w:pStyle w:val="ListParagraph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ผู้ใช้ใส่เลขครุภัณฑ์หรือชื่อของอุปกรณ์ที่ต้องการค้นหา</w:t>
            </w:r>
          </w:p>
          <w:p w14:paraId="6B234086" w14:textId="426F4213" w:rsidR="0047631D" w:rsidRDefault="00B803FA" w:rsidP="00B803FA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 xml:space="preserve">     3.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ผู้ใช้กดปุ่มทำการค้นหา</w:t>
            </w:r>
          </w:p>
          <w:p w14:paraId="79724C9A" w14:textId="434A3030" w:rsidR="00B803FA" w:rsidRDefault="00B803FA" w:rsidP="00B803FA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     4.</w:t>
            </w:r>
            <w:r w:rsidRPr="00B803FA">
              <w:rPr>
                <w:b w:val="0"/>
                <w:bCs w:val="0"/>
                <w:cs/>
              </w:rPr>
              <w:t>ระบบจะแจ้งคืน</w:t>
            </w:r>
            <w:r>
              <w:rPr>
                <w:rFonts w:hint="cs"/>
                <w:b w:val="0"/>
                <w:bCs w:val="0"/>
                <w:cs/>
              </w:rPr>
              <w:t>สถานการณ์</w:t>
            </w:r>
            <w:r w:rsidRPr="00B803FA">
              <w:rPr>
                <w:b w:val="0"/>
                <w:bCs w:val="0"/>
                <w:cs/>
              </w:rPr>
              <w:t>ค้นหาว่าพบ</w:t>
            </w:r>
          </w:p>
          <w:p w14:paraId="5086EF8D" w14:textId="2B02A6CD" w:rsidR="00B803FA" w:rsidRPr="0047631D" w:rsidRDefault="00B803FA" w:rsidP="00B803FA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     </w:t>
            </w:r>
            <w:r w:rsidRPr="00B803FA">
              <w:rPr>
                <w:b w:val="0"/>
                <w:bCs w:val="0"/>
                <w:cs/>
              </w:rPr>
              <w:t>อุปกรณ์หรือ ไม่พบอุปกรณ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47631D" w14:paraId="2F1F23FF" w14:textId="77777777" w:rsidTr="0047631D">
        <w:tc>
          <w:tcPr>
            <w:tcW w:w="4508" w:type="dxa"/>
          </w:tcPr>
          <w:p w14:paraId="2DD40D8B" w14:textId="76E47C9D" w:rsidR="0047631D" w:rsidRDefault="0047631D" w:rsidP="0047631D">
            <w:pPr>
              <w:pStyle w:val="ListParagraph"/>
              <w:ind w:left="0"/>
            </w:pPr>
            <w:r>
              <w:t>OUTPUT:</w:t>
            </w:r>
          </w:p>
        </w:tc>
        <w:tc>
          <w:tcPr>
            <w:tcW w:w="4508" w:type="dxa"/>
          </w:tcPr>
          <w:p w14:paraId="3B18526E" w14:textId="5169DFE0" w:rsidR="0047631D" w:rsidRPr="0047631D" w:rsidRDefault="00B803FA" w:rsidP="0047631D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b w:val="0"/>
                <w:bCs w:val="0"/>
                <w:cs/>
              </w:rPr>
              <w:t>อุปกรณ์ที่ค้นหาเจอ</w:t>
            </w:r>
          </w:p>
        </w:tc>
      </w:tr>
      <w:tr w:rsidR="0047631D" w14:paraId="1D498DF6" w14:textId="77777777" w:rsidTr="0047631D">
        <w:tc>
          <w:tcPr>
            <w:tcW w:w="4508" w:type="dxa"/>
          </w:tcPr>
          <w:p w14:paraId="58B4C5E7" w14:textId="177F0126" w:rsidR="0047631D" w:rsidRDefault="0047631D" w:rsidP="0047631D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508" w:type="dxa"/>
          </w:tcPr>
          <w:p w14:paraId="2A1907B6" w14:textId="77777777" w:rsidR="0047631D" w:rsidRPr="0047631D" w:rsidRDefault="0047631D" w:rsidP="0047631D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71C1765A" w14:textId="77777777" w:rsidR="0047631D" w:rsidRDefault="0047631D" w:rsidP="0047631D">
      <w:pPr>
        <w:pStyle w:val="ListParagraph"/>
      </w:pPr>
    </w:p>
    <w:p w14:paraId="53C01238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18116DFD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166D0035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1952CC0D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5726BC78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53412FB4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7041BCCB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599E09E8" w14:textId="77777777" w:rsid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1B301E18" w14:textId="77777777" w:rsidR="00AD699A" w:rsidRDefault="00AD699A" w:rsidP="00B803FA">
      <w:pPr>
        <w:pStyle w:val="ListParagraph"/>
        <w:ind w:firstLine="360"/>
        <w:rPr>
          <w:b w:val="0"/>
          <w:bCs w:val="0"/>
        </w:rPr>
      </w:pPr>
    </w:p>
    <w:p w14:paraId="3BE86EFF" w14:textId="50D1C99B" w:rsidR="00B803FA" w:rsidRPr="00B803FA" w:rsidRDefault="00B803FA" w:rsidP="00B803FA">
      <w:pPr>
        <w:pStyle w:val="ListParagraph"/>
        <w:ind w:firstLine="360"/>
        <w:rPr>
          <w:b w:val="0"/>
          <w:bCs w:val="0"/>
        </w:rPr>
      </w:pPr>
      <w:r w:rsidRPr="00B803FA">
        <w:rPr>
          <w:b w:val="0"/>
          <w:bCs w:val="0"/>
        </w:rPr>
        <w:lastRenderedPageBreak/>
        <w:t>3.1.1.2</w:t>
      </w:r>
      <w:r w:rsidRPr="00B803FA">
        <w:rPr>
          <w:rFonts w:cs="TH SarabunPSK"/>
          <w:b w:val="0"/>
          <w:bCs w:val="0"/>
          <w:cs/>
        </w:rPr>
        <w:t xml:space="preserve"> การยืมอุปกรณ์</w:t>
      </w:r>
    </w:p>
    <w:p w14:paraId="0C94070A" w14:textId="16A0CAB2" w:rsidR="00E75FCD" w:rsidRDefault="00B803FA" w:rsidP="00B803FA">
      <w:pPr>
        <w:pStyle w:val="ListParagraph"/>
        <w:ind w:firstLine="360"/>
        <w:rPr>
          <w:b w:val="0"/>
          <w:bCs w:val="0"/>
        </w:rPr>
      </w:pPr>
      <w:r w:rsidRPr="00B803FA">
        <w:rPr>
          <w:rFonts w:cs="TH SarabunPSK"/>
          <w:b w:val="0"/>
          <w:bCs w:val="0"/>
          <w:cs/>
        </w:rPr>
        <w:t xml:space="preserve">ตารางที่ </w:t>
      </w:r>
      <w:r w:rsidRPr="00B803FA">
        <w:rPr>
          <w:b w:val="0"/>
          <w:bCs w:val="0"/>
        </w:rPr>
        <w:t xml:space="preserve">2 Use Case Description </w:t>
      </w:r>
      <w:proofErr w:type="spellStart"/>
      <w:r w:rsidRPr="00B803FA">
        <w:rPr>
          <w:b w:val="0"/>
          <w:bCs w:val="0"/>
        </w:rPr>
        <w:t>Borrorwing</w:t>
      </w:r>
      <w:proofErr w:type="spellEnd"/>
      <w:r w:rsidRPr="00B803FA">
        <w:rPr>
          <w:b w:val="0"/>
          <w:bCs w:val="0"/>
        </w:rPr>
        <w:t xml:space="preserve">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5"/>
        <w:gridCol w:w="4321"/>
      </w:tblGrid>
      <w:tr w:rsidR="00B803FA" w14:paraId="546ED29A" w14:textId="77777777" w:rsidTr="00B22EBF">
        <w:trPr>
          <w:trHeight w:val="428"/>
        </w:trPr>
        <w:tc>
          <w:tcPr>
            <w:tcW w:w="4508" w:type="dxa"/>
          </w:tcPr>
          <w:p w14:paraId="3D154D7F" w14:textId="77777777" w:rsidR="00B803FA" w:rsidRDefault="00B803FA" w:rsidP="00B22EBF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508" w:type="dxa"/>
          </w:tcPr>
          <w:p w14:paraId="754ADF8B" w14:textId="31580007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B803FA">
              <w:rPr>
                <w:b w:val="0"/>
                <w:bCs w:val="0"/>
                <w:cs/>
              </w:rPr>
              <w:t>การยืมอุปกรณ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B803FA" w14:paraId="4F656633" w14:textId="77777777" w:rsidTr="00B22EBF">
        <w:tc>
          <w:tcPr>
            <w:tcW w:w="4508" w:type="dxa"/>
          </w:tcPr>
          <w:p w14:paraId="3A924892" w14:textId="77777777" w:rsidR="00B803FA" w:rsidRDefault="00B803FA" w:rsidP="00B22EBF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508" w:type="dxa"/>
          </w:tcPr>
          <w:p w14:paraId="18F6CEBA" w14:textId="5E1DA01C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rFonts w:cs="TH SarabunPSK"/>
                <w:b w:val="0"/>
                <w:bCs w:val="0"/>
                <w:cs/>
              </w:rPr>
              <w:t>ผู้ใช้ระบบ ยืมอุปกรณ์ที่ต้องจะยืมจากหน้าการยืมของโปรแกรมโดยจะใช้คีย์เป็นชื่อของอุปกรณ์หรือเลขครุภัณฑ์ที่ต้องการยืม</w:t>
            </w:r>
          </w:p>
        </w:tc>
      </w:tr>
      <w:tr w:rsidR="00B803FA" w14:paraId="44C9C121" w14:textId="77777777" w:rsidTr="00B22EBF">
        <w:tc>
          <w:tcPr>
            <w:tcW w:w="4508" w:type="dxa"/>
          </w:tcPr>
          <w:p w14:paraId="000E87F3" w14:textId="77777777" w:rsidR="00B803FA" w:rsidRDefault="00B803FA" w:rsidP="00B22EBF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508" w:type="dxa"/>
          </w:tcPr>
          <w:p w14:paraId="48822B73" w14:textId="10453D19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b w:val="0"/>
                <w:bCs w:val="0"/>
                <w:cs/>
              </w:rPr>
              <w:t>ผู้ใช้สามารถ</w:t>
            </w:r>
            <w:r w:rsidR="00570963">
              <w:rPr>
                <w:rFonts w:hint="cs"/>
                <w:b w:val="0"/>
                <w:bCs w:val="0"/>
                <w:cs/>
              </w:rPr>
              <w:t>ยืม</w:t>
            </w:r>
            <w:r w:rsidRPr="00B803FA">
              <w:rPr>
                <w:b w:val="0"/>
                <w:bCs w:val="0"/>
                <w:cs/>
              </w:rPr>
              <w:t>อุปกรณ์ได้โดยไ</w:t>
            </w:r>
            <w:r>
              <w:rPr>
                <w:rFonts w:hint="cs"/>
                <w:b w:val="0"/>
                <w:bCs w:val="0"/>
                <w:cs/>
              </w:rPr>
              <w:t>ปที่</w:t>
            </w:r>
            <w:r w:rsidR="00570963">
              <w:rPr>
                <w:rFonts w:hint="cs"/>
                <w:b w:val="0"/>
                <w:bCs w:val="0"/>
                <w:cs/>
              </w:rPr>
              <w:t>หน้าอุปกรณ์</w:t>
            </w:r>
            <w:r w:rsidRPr="00B803FA">
              <w:rPr>
                <w:b w:val="0"/>
                <w:bCs w:val="0"/>
                <w:cs/>
              </w:rPr>
              <w:t xml:space="preserve"> และผู้ใช้กรอกคีย์ของอุปกรณ์ที่ต้องการ</w:t>
            </w:r>
            <w:r w:rsidR="00570963">
              <w:rPr>
                <w:rFonts w:hint="cs"/>
                <w:b w:val="0"/>
                <w:bCs w:val="0"/>
                <w:cs/>
              </w:rPr>
              <w:t>ยืม</w:t>
            </w:r>
            <w:r w:rsidRPr="00B803FA">
              <w:rPr>
                <w:b w:val="0"/>
                <w:bCs w:val="0"/>
                <w:cs/>
              </w:rPr>
              <w:t>หรือชื่อของ</w:t>
            </w:r>
            <w:r w:rsidRPr="00B803FA">
              <w:rPr>
                <w:b w:val="0"/>
                <w:bCs w:val="0"/>
              </w:rPr>
              <w:t xml:space="preserve"> </w:t>
            </w:r>
            <w:r w:rsidRPr="00B803FA">
              <w:rPr>
                <w:b w:val="0"/>
                <w:bCs w:val="0"/>
                <w:cs/>
              </w:rPr>
              <w:t>อุปกรณ์ที่ต้องการ</w:t>
            </w:r>
          </w:p>
        </w:tc>
      </w:tr>
      <w:tr w:rsidR="00B803FA" w14:paraId="164ACCA7" w14:textId="77777777" w:rsidTr="00B22EBF">
        <w:tc>
          <w:tcPr>
            <w:tcW w:w="4508" w:type="dxa"/>
          </w:tcPr>
          <w:p w14:paraId="0B02FB1D" w14:textId="77777777" w:rsidR="00B803FA" w:rsidRDefault="00B803FA" w:rsidP="00B22EBF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508" w:type="dxa"/>
          </w:tcPr>
          <w:p w14:paraId="0C683F23" w14:textId="77777777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B803FA" w14:paraId="50FB6899" w14:textId="77777777" w:rsidTr="00B22EBF">
        <w:tc>
          <w:tcPr>
            <w:tcW w:w="4508" w:type="dxa"/>
          </w:tcPr>
          <w:p w14:paraId="4E99D937" w14:textId="77777777" w:rsidR="00B803FA" w:rsidRDefault="00B803FA" w:rsidP="00B22EBF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508" w:type="dxa"/>
          </w:tcPr>
          <w:p w14:paraId="7F2EF5CF" w14:textId="6D2D6CA4" w:rsidR="00B803FA" w:rsidRPr="00B803FA" w:rsidRDefault="00B803FA" w:rsidP="00B22EBF">
            <w:pPr>
              <w:pStyle w:val="ListParagraph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</w:t>
            </w:r>
            <w:r>
              <w:rPr>
                <w:rFonts w:cs="TH SarabunPSK" w:hint="cs"/>
                <w:b w:val="0"/>
                <w:bCs w:val="0"/>
                <w:cs/>
              </w:rPr>
              <w:t>ไปที่</w:t>
            </w:r>
            <w:r w:rsidR="00570963">
              <w:rPr>
                <w:rFonts w:cs="TH SarabunPSK" w:hint="cs"/>
                <w:b w:val="0"/>
                <w:bCs w:val="0"/>
                <w:cs/>
              </w:rPr>
              <w:t>หน้าอุปกรณ์</w:t>
            </w:r>
          </w:p>
          <w:p w14:paraId="4798F671" w14:textId="06CEFA95" w:rsidR="00B803FA" w:rsidRPr="00B803FA" w:rsidRDefault="00B803FA" w:rsidP="00B22EBF">
            <w:pPr>
              <w:pStyle w:val="ListParagraph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ผู้ใช้ใส่เลขครุภัณฑ์หรือชื่อของอุปกรณ์ที่ต้อง</w:t>
            </w:r>
            <w:r w:rsidR="00570963">
              <w:rPr>
                <w:rFonts w:cs="TH SarabunPSK" w:hint="cs"/>
                <w:b w:val="0"/>
                <w:bCs w:val="0"/>
                <w:cs/>
              </w:rPr>
              <w:t>ยืม</w:t>
            </w:r>
          </w:p>
          <w:p w14:paraId="52332AC9" w14:textId="0B05CCA5" w:rsidR="00B803FA" w:rsidRDefault="00B803FA" w:rsidP="00B22EB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 xml:space="preserve">     3.</w:t>
            </w:r>
            <w:r w:rsidRPr="00B803FA">
              <w:rPr>
                <w:rFonts w:cs="TH SarabunPSK"/>
                <w:b w:val="0"/>
                <w:bCs w:val="0"/>
                <w:cs/>
              </w:rPr>
              <w:t>ผู้ใช้กด</w:t>
            </w:r>
            <w:r w:rsidR="00570963">
              <w:rPr>
                <w:rFonts w:cs="TH SarabunPSK" w:hint="cs"/>
                <w:b w:val="0"/>
                <w:bCs w:val="0"/>
                <w:cs/>
              </w:rPr>
              <w:t>ตกลง</w:t>
            </w:r>
          </w:p>
          <w:p w14:paraId="0FFD43C7" w14:textId="5799FA14" w:rsidR="00570963" w:rsidRDefault="00B803FA" w:rsidP="00570963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     4.</w:t>
            </w:r>
            <w:r w:rsidRPr="00B803FA">
              <w:rPr>
                <w:b w:val="0"/>
                <w:bCs w:val="0"/>
                <w:cs/>
              </w:rPr>
              <w:t>ระบบจะแจ้ง</w:t>
            </w:r>
            <w:r w:rsidR="00570963">
              <w:rPr>
                <w:rFonts w:hint="cs"/>
                <w:b w:val="0"/>
                <w:bCs w:val="0"/>
                <w:cs/>
              </w:rPr>
              <w:t>เตือน</w:t>
            </w:r>
            <w:r>
              <w:rPr>
                <w:rFonts w:hint="cs"/>
                <w:b w:val="0"/>
                <w:bCs w:val="0"/>
                <w:cs/>
              </w:rPr>
              <w:t>สถานการณ์</w:t>
            </w:r>
            <w:r w:rsidRPr="00B803FA">
              <w:rPr>
                <w:b w:val="0"/>
                <w:bCs w:val="0"/>
                <w:cs/>
              </w:rPr>
              <w:t>ว่า</w:t>
            </w:r>
            <w:r w:rsidR="00570963">
              <w:rPr>
                <w:rFonts w:hint="cs"/>
                <w:b w:val="0"/>
                <w:bCs w:val="0"/>
                <w:cs/>
              </w:rPr>
              <w:t>สำเร็จ        หรือไม่</w:t>
            </w:r>
          </w:p>
          <w:p w14:paraId="491BB645" w14:textId="2CC5CE1B" w:rsidR="00570963" w:rsidRPr="0047631D" w:rsidRDefault="00570963" w:rsidP="00570963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</w:rPr>
              <w:t xml:space="preserve">     5.</w:t>
            </w:r>
            <w:r>
              <w:rPr>
                <w:rFonts w:hint="cs"/>
                <w:b w:val="0"/>
                <w:bCs w:val="0"/>
                <w:cs/>
              </w:rPr>
              <w:t>แสดงสถานะการยืม</w:t>
            </w:r>
          </w:p>
          <w:p w14:paraId="021DEC35" w14:textId="12999BDC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</w:p>
        </w:tc>
      </w:tr>
      <w:tr w:rsidR="00B803FA" w14:paraId="2A8894D7" w14:textId="77777777" w:rsidTr="00B22EBF">
        <w:tc>
          <w:tcPr>
            <w:tcW w:w="4508" w:type="dxa"/>
          </w:tcPr>
          <w:p w14:paraId="57E88A07" w14:textId="77777777" w:rsidR="00B803FA" w:rsidRDefault="00B803FA" w:rsidP="00B22EBF">
            <w:pPr>
              <w:pStyle w:val="ListParagraph"/>
              <w:ind w:left="0"/>
            </w:pPr>
            <w:r>
              <w:t>OUTPUT:</w:t>
            </w:r>
          </w:p>
        </w:tc>
        <w:tc>
          <w:tcPr>
            <w:tcW w:w="4508" w:type="dxa"/>
          </w:tcPr>
          <w:p w14:paraId="0F041439" w14:textId="11A447FC" w:rsidR="00B803FA" w:rsidRPr="0047631D" w:rsidRDefault="00570963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แสดงสถานะการยืม</w:t>
            </w:r>
          </w:p>
        </w:tc>
      </w:tr>
      <w:tr w:rsidR="00B803FA" w14:paraId="06838103" w14:textId="77777777" w:rsidTr="00B22EBF">
        <w:tc>
          <w:tcPr>
            <w:tcW w:w="4508" w:type="dxa"/>
          </w:tcPr>
          <w:p w14:paraId="54C2D68B" w14:textId="77777777" w:rsidR="00B803FA" w:rsidRDefault="00B803FA" w:rsidP="00B22EBF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508" w:type="dxa"/>
          </w:tcPr>
          <w:p w14:paraId="51AD758D" w14:textId="77777777" w:rsidR="00B803FA" w:rsidRPr="0047631D" w:rsidRDefault="00B803FA" w:rsidP="00B22EBF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318CC97C" w14:textId="77777777" w:rsidR="00B803FA" w:rsidRPr="00B803FA" w:rsidRDefault="00B803FA" w:rsidP="00B803FA">
      <w:pPr>
        <w:pStyle w:val="ListParagraph"/>
        <w:ind w:firstLine="360"/>
        <w:rPr>
          <w:b w:val="0"/>
          <w:bCs w:val="0"/>
        </w:rPr>
      </w:pPr>
    </w:p>
    <w:p w14:paraId="60BDCD41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54C8A790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6159F7DB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67271C4F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627CFF0E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09A8C075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5C76A622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25723287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5FE9D65D" w14:textId="77777777" w:rsidR="00570963" w:rsidRDefault="00570963" w:rsidP="00570963">
      <w:pPr>
        <w:pStyle w:val="ListParagraph"/>
        <w:ind w:firstLine="360"/>
        <w:rPr>
          <w:rFonts w:cs="TH SarabunPSK"/>
        </w:rPr>
      </w:pPr>
    </w:p>
    <w:p w14:paraId="77832988" w14:textId="29092C00" w:rsidR="00570963" w:rsidRDefault="00570963" w:rsidP="00570963">
      <w:pPr>
        <w:pStyle w:val="ListParagraph"/>
        <w:ind w:firstLine="360"/>
      </w:pPr>
      <w:r>
        <w:rPr>
          <w:rFonts w:cs="TH SarabunPSK"/>
          <w:cs/>
        </w:rPr>
        <w:lastRenderedPageBreak/>
        <w:t>3.1.2 เจ้าหน้าที่ระบบ</w:t>
      </w:r>
    </w:p>
    <w:p w14:paraId="7DDD512C" w14:textId="77777777" w:rsidR="00570963" w:rsidRPr="00570963" w:rsidRDefault="00570963" w:rsidP="00570963">
      <w:pPr>
        <w:pStyle w:val="ListParagraph"/>
        <w:ind w:firstLine="360"/>
        <w:rPr>
          <w:b w:val="0"/>
          <w:bCs w:val="0"/>
        </w:rPr>
      </w:pPr>
      <w:r w:rsidRPr="00570963">
        <w:rPr>
          <w:rFonts w:cs="TH SarabunPSK"/>
          <w:b w:val="0"/>
          <w:bCs w:val="0"/>
          <w:cs/>
        </w:rPr>
        <w:t>3.1.2.1 การคืนอุปกรณ์</w:t>
      </w:r>
    </w:p>
    <w:p w14:paraId="480583DF" w14:textId="7CDE7C03" w:rsidR="00B803FA" w:rsidRDefault="00570963" w:rsidP="00570963">
      <w:pPr>
        <w:pStyle w:val="ListParagraph"/>
        <w:ind w:firstLine="360"/>
        <w:rPr>
          <w:b w:val="0"/>
          <w:bCs w:val="0"/>
        </w:rPr>
      </w:pPr>
      <w:r w:rsidRPr="00570963">
        <w:rPr>
          <w:rFonts w:cs="TH SarabunPSK"/>
          <w:b w:val="0"/>
          <w:bCs w:val="0"/>
          <w:cs/>
        </w:rPr>
        <w:t xml:space="preserve">ตารางที่ 3 </w:t>
      </w:r>
      <w:r w:rsidRPr="00570963">
        <w:rPr>
          <w:b w:val="0"/>
          <w:bCs w:val="0"/>
        </w:rPr>
        <w:t>Use Case Description Return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15"/>
      </w:tblGrid>
      <w:tr w:rsidR="00570963" w14:paraId="7F826175" w14:textId="77777777" w:rsidTr="00570963">
        <w:trPr>
          <w:trHeight w:val="428"/>
        </w:trPr>
        <w:tc>
          <w:tcPr>
            <w:tcW w:w="4341" w:type="dxa"/>
          </w:tcPr>
          <w:p w14:paraId="1DD1B61D" w14:textId="77777777" w:rsidR="00570963" w:rsidRDefault="00570963" w:rsidP="00B22EBF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315" w:type="dxa"/>
          </w:tcPr>
          <w:p w14:paraId="11442D16" w14:textId="336A3B40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570963">
              <w:rPr>
                <w:b w:val="0"/>
                <w:bCs w:val="0"/>
                <w:cs/>
              </w:rPr>
              <w:t>การคืนอุปกรณ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570963" w14:paraId="3F8A0E04" w14:textId="77777777" w:rsidTr="00570963">
        <w:tc>
          <w:tcPr>
            <w:tcW w:w="4341" w:type="dxa"/>
          </w:tcPr>
          <w:p w14:paraId="47E1B5BF" w14:textId="77777777" w:rsidR="00570963" w:rsidRDefault="00570963" w:rsidP="00B22EBF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315" w:type="dxa"/>
          </w:tcPr>
          <w:p w14:paraId="39063E1F" w14:textId="2168B733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570963">
              <w:rPr>
                <w:rFonts w:cs="TH SarabunPSK"/>
                <w:b w:val="0"/>
                <w:bCs w:val="0"/>
                <w:cs/>
              </w:rPr>
              <w:t>เจ้าหน้าที่ตรวจสอบอุปกรณ์ที่ถูกยืมแล้วอัพเดทสถานะของอุปกรณ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570963" w14:paraId="5CC2ED3C" w14:textId="77777777" w:rsidTr="00570963">
        <w:tc>
          <w:tcPr>
            <w:tcW w:w="4341" w:type="dxa"/>
          </w:tcPr>
          <w:p w14:paraId="2E4898BB" w14:textId="77777777" w:rsidR="00570963" w:rsidRDefault="00570963" w:rsidP="00B22EBF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315" w:type="dxa"/>
          </w:tcPr>
          <w:p w14:paraId="3217F947" w14:textId="12AD3348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570963">
              <w:rPr>
                <w:b w:val="0"/>
                <w:bCs w:val="0"/>
                <w:cs/>
              </w:rPr>
              <w:t>เจ้าหน้าที่สามารถอัพเดทอุปกรณ์ได้โดยไปตรงที</w:t>
            </w:r>
            <w:r>
              <w:rPr>
                <w:rFonts w:hint="cs"/>
                <w:b w:val="0"/>
                <w:bCs w:val="0"/>
                <w:cs/>
              </w:rPr>
              <w:t>่</w:t>
            </w:r>
            <w:r w:rsidRPr="00570963">
              <w:rPr>
                <w:b w:val="0"/>
                <w:bCs w:val="0"/>
                <w:cs/>
              </w:rPr>
              <w:t>หน้า</w:t>
            </w:r>
            <w:r>
              <w:rPr>
                <w:rFonts w:hint="cs"/>
                <w:b w:val="0"/>
                <w:bCs w:val="0"/>
                <w:cs/>
              </w:rPr>
              <w:t>บันทึกการยืม</w:t>
            </w:r>
            <w:r w:rsidRPr="00570963">
              <w:rPr>
                <w:b w:val="0"/>
                <w:bCs w:val="0"/>
                <w:cs/>
              </w:rPr>
              <w:t>คืนอุปกรณ์และอัพเดทอุปกรณ์</w:t>
            </w:r>
          </w:p>
        </w:tc>
      </w:tr>
      <w:tr w:rsidR="00570963" w14:paraId="1999FA2B" w14:textId="77777777" w:rsidTr="00570963">
        <w:tc>
          <w:tcPr>
            <w:tcW w:w="4341" w:type="dxa"/>
          </w:tcPr>
          <w:p w14:paraId="3D140BD6" w14:textId="77777777" w:rsidR="00570963" w:rsidRDefault="00570963" w:rsidP="00B22EBF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315" w:type="dxa"/>
          </w:tcPr>
          <w:p w14:paraId="4516DFF1" w14:textId="3217E2B2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>ที่ต้องการเปลี่ยนสถานะ</w:t>
            </w:r>
          </w:p>
        </w:tc>
      </w:tr>
      <w:tr w:rsidR="00570963" w14:paraId="52D2EBEC" w14:textId="77777777" w:rsidTr="00570963">
        <w:tc>
          <w:tcPr>
            <w:tcW w:w="4341" w:type="dxa"/>
          </w:tcPr>
          <w:p w14:paraId="431F0063" w14:textId="77777777" w:rsidR="00570963" w:rsidRDefault="00570963" w:rsidP="00B22EBF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315" w:type="dxa"/>
          </w:tcPr>
          <w:p w14:paraId="39040CA1" w14:textId="58AD48F7" w:rsidR="00570963" w:rsidRDefault="00570963" w:rsidP="00B22EBF">
            <w:pPr>
              <w:pStyle w:val="ListParagraph"/>
              <w:ind w:left="0"/>
              <w:rPr>
                <w:rFonts w:cs="TH SarabunPSK"/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570963">
              <w:rPr>
                <w:rFonts w:cs="TH SarabunPSK"/>
                <w:b w:val="0"/>
                <w:bCs w:val="0"/>
                <w:cs/>
              </w:rPr>
              <w:t>จ้าหน้าที่เปิดหน้า</w:t>
            </w:r>
            <w:r>
              <w:rPr>
                <w:rFonts w:cs="TH SarabunPSK" w:hint="cs"/>
                <w:b w:val="0"/>
                <w:bCs w:val="0"/>
                <w:cs/>
              </w:rPr>
              <w:t>บันทึก</w:t>
            </w:r>
            <w:r w:rsidRPr="00570963">
              <w:rPr>
                <w:rFonts w:cs="TH SarabunPSK"/>
                <w:b w:val="0"/>
                <w:bCs w:val="0"/>
                <w:cs/>
              </w:rPr>
              <w:t>การ</w:t>
            </w:r>
            <w:r>
              <w:rPr>
                <w:rFonts w:cs="TH SarabunPSK" w:hint="cs"/>
                <w:b w:val="0"/>
                <w:bCs w:val="0"/>
                <w:cs/>
              </w:rPr>
              <w:t>ยืม</w:t>
            </w:r>
            <w:r w:rsidRPr="00570963">
              <w:rPr>
                <w:rFonts w:cs="TH SarabunPSK"/>
                <w:b w:val="0"/>
                <w:bCs w:val="0"/>
                <w:cs/>
              </w:rPr>
              <w:t>คืนอุปกรณ์</w:t>
            </w:r>
            <w:r w:rsidRPr="00570963">
              <w:rPr>
                <w:rFonts w:cs="TH SarabunPSK"/>
                <w:b w:val="0"/>
                <w:bCs w:val="0"/>
              </w:rPr>
              <w:t xml:space="preserve"> </w:t>
            </w:r>
          </w:p>
          <w:p w14:paraId="1A1C4CC4" w14:textId="77777777" w:rsidR="00570963" w:rsidRDefault="00570963" w:rsidP="00B22EB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570963">
              <w:rPr>
                <w:rFonts w:cs="TH SarabunPSK"/>
                <w:b w:val="0"/>
                <w:bCs w:val="0"/>
                <w:cs/>
              </w:rPr>
              <w:t>เจ้าหน้าที่ใส่เลขครุภัณฑ์และชื่อของอุปกรณ์ที่ต้องการ</w:t>
            </w:r>
            <w:r>
              <w:rPr>
                <w:rFonts w:hint="cs"/>
                <w:b w:val="0"/>
                <w:bCs w:val="0"/>
                <w:cs/>
              </w:rPr>
              <w:t>เปลี่ยนสถานะ</w:t>
            </w:r>
          </w:p>
          <w:p w14:paraId="4CA78CD7" w14:textId="16AAEDB4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</w:t>
            </w:r>
            <w:r w:rsidRPr="00570963">
              <w:rPr>
                <w:b w:val="0"/>
                <w:bCs w:val="0"/>
                <w:cs/>
              </w:rPr>
              <w:t>ระบบจะแสดงอุปกรณ์ที่</w:t>
            </w:r>
            <w:r w:rsidRPr="00570963">
              <w:rPr>
                <w:rFonts w:hint="cs"/>
                <w:b w:val="0"/>
                <w:bCs w:val="0"/>
                <w:cs/>
              </w:rPr>
              <w:t>เปลี่ยนสถานะ</w:t>
            </w:r>
            <w:r w:rsidRPr="00570963">
              <w:rPr>
                <w:b w:val="0"/>
                <w:bCs w:val="0"/>
                <w:cs/>
              </w:rPr>
              <w:t>สำเร็จและจะแสดงอุปกรณ์</w:t>
            </w:r>
            <w:r>
              <w:rPr>
                <w:rFonts w:hint="cs"/>
                <w:b w:val="0"/>
                <w:bCs w:val="0"/>
                <w:cs/>
              </w:rPr>
              <w:t>นั้น</w:t>
            </w:r>
          </w:p>
        </w:tc>
      </w:tr>
      <w:tr w:rsidR="00570963" w14:paraId="5B9A7BDA" w14:textId="77777777" w:rsidTr="00570963">
        <w:tc>
          <w:tcPr>
            <w:tcW w:w="4341" w:type="dxa"/>
          </w:tcPr>
          <w:p w14:paraId="00B19215" w14:textId="77777777" w:rsidR="00570963" w:rsidRDefault="00570963" w:rsidP="00570963">
            <w:pPr>
              <w:pStyle w:val="ListParagraph"/>
              <w:ind w:left="0"/>
            </w:pPr>
            <w:r>
              <w:t>OUTPUT:</w:t>
            </w:r>
          </w:p>
        </w:tc>
        <w:tc>
          <w:tcPr>
            <w:tcW w:w="4315" w:type="dxa"/>
          </w:tcPr>
          <w:p w14:paraId="373DDED6" w14:textId="0EEB7603" w:rsidR="00570963" w:rsidRPr="0047631D" w:rsidRDefault="000656E2" w:rsidP="00570963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สถานะของ</w:t>
            </w:r>
            <w:r w:rsidR="00570963">
              <w:rPr>
                <w:rFonts w:hint="cs"/>
                <w:b w:val="0"/>
                <w:bCs w:val="0"/>
                <w:cs/>
              </w:rPr>
              <w:t>อุปกรณ์</w:t>
            </w:r>
          </w:p>
        </w:tc>
      </w:tr>
      <w:tr w:rsidR="00570963" w14:paraId="075FE9FC" w14:textId="77777777" w:rsidTr="00570963">
        <w:tc>
          <w:tcPr>
            <w:tcW w:w="4341" w:type="dxa"/>
          </w:tcPr>
          <w:p w14:paraId="508E43C5" w14:textId="77777777" w:rsidR="00570963" w:rsidRDefault="00570963" w:rsidP="00B22EBF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315" w:type="dxa"/>
          </w:tcPr>
          <w:p w14:paraId="7CCAB3C8" w14:textId="68E7246B" w:rsidR="00570963" w:rsidRPr="0047631D" w:rsidRDefault="00570963" w:rsidP="00B22EBF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1DC75216" w14:textId="77777777" w:rsidR="000656E2" w:rsidRDefault="000656E2" w:rsidP="000656E2">
      <w:pPr>
        <w:pStyle w:val="ListParagraph"/>
        <w:ind w:left="1440"/>
        <w:rPr>
          <w:b w:val="0"/>
          <w:bCs w:val="0"/>
        </w:rPr>
      </w:pPr>
    </w:p>
    <w:p w14:paraId="5FBAA9C9" w14:textId="01A4791F" w:rsidR="000656E2" w:rsidRDefault="000656E2" w:rsidP="000656E2">
      <w:pPr>
        <w:pStyle w:val="ListParagraph"/>
        <w:numPr>
          <w:ilvl w:val="3"/>
          <w:numId w:val="10"/>
        </w:numPr>
        <w:rPr>
          <w:b w:val="0"/>
          <w:bCs w:val="0"/>
        </w:rPr>
      </w:pPr>
      <w:r w:rsidRPr="000656E2">
        <w:rPr>
          <w:b w:val="0"/>
          <w:bCs w:val="0"/>
          <w:cs/>
        </w:rPr>
        <w:t>การเพิ่มอุปกรณ์</w:t>
      </w:r>
      <w:r w:rsidRPr="000656E2">
        <w:rPr>
          <w:b w:val="0"/>
          <w:bCs w:val="0"/>
        </w:rPr>
        <w:t xml:space="preserve"> </w:t>
      </w:r>
    </w:p>
    <w:p w14:paraId="7E48891B" w14:textId="15874E14" w:rsidR="00570963" w:rsidRPr="000656E2" w:rsidRDefault="000656E2" w:rsidP="000656E2">
      <w:pPr>
        <w:ind w:left="720"/>
      </w:pPr>
      <w:r w:rsidRPr="000656E2">
        <w:rPr>
          <w:cs/>
        </w:rPr>
        <w:t xml:space="preserve">ตารางที่ </w:t>
      </w:r>
      <w:r w:rsidRPr="000656E2">
        <w:t>4 Use Case Description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15"/>
      </w:tblGrid>
      <w:tr w:rsidR="000656E2" w14:paraId="25ABF8A2" w14:textId="77777777" w:rsidTr="00B22EBF">
        <w:trPr>
          <w:trHeight w:val="428"/>
        </w:trPr>
        <w:tc>
          <w:tcPr>
            <w:tcW w:w="4341" w:type="dxa"/>
          </w:tcPr>
          <w:p w14:paraId="38079824" w14:textId="77777777" w:rsidR="000656E2" w:rsidRDefault="000656E2" w:rsidP="00B22EBF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315" w:type="dxa"/>
          </w:tcPr>
          <w:p w14:paraId="16646CBB" w14:textId="65ACEE7D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0656E2">
              <w:rPr>
                <w:b w:val="0"/>
                <w:bCs w:val="0"/>
                <w:cs/>
              </w:rPr>
              <w:t>การเพิ่มอุปกรณ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0656E2" w14:paraId="299F875F" w14:textId="77777777" w:rsidTr="00B22EBF">
        <w:tc>
          <w:tcPr>
            <w:tcW w:w="4341" w:type="dxa"/>
          </w:tcPr>
          <w:p w14:paraId="516E2941" w14:textId="77777777" w:rsidR="000656E2" w:rsidRDefault="000656E2" w:rsidP="00B22EBF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315" w:type="dxa"/>
          </w:tcPr>
          <w:p w14:paraId="0A318A9E" w14:textId="1D6CCD99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0656E2">
              <w:rPr>
                <w:rFonts w:cs="TH SarabunPSK"/>
                <w:b w:val="0"/>
                <w:bCs w:val="0"/>
                <w:cs/>
              </w:rPr>
              <w:t>เจ้าหน้าที่เพิ่มอุปกรณ์ที่หน้า</w:t>
            </w:r>
            <w:r w:rsidR="00B95895">
              <w:rPr>
                <w:rFonts w:cs="TH SarabunPSK" w:hint="cs"/>
                <w:b w:val="0"/>
                <w:bCs w:val="0"/>
                <w:cs/>
              </w:rPr>
              <w:t>อัพเดท</w:t>
            </w:r>
            <w:r w:rsidRPr="000656E2">
              <w:rPr>
                <w:rFonts w:cs="TH SarabunPSK"/>
                <w:b w:val="0"/>
                <w:bCs w:val="0"/>
                <w:cs/>
              </w:rPr>
              <w:t>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0656E2" w14:paraId="690C9624" w14:textId="77777777" w:rsidTr="00B22EBF">
        <w:tc>
          <w:tcPr>
            <w:tcW w:w="4341" w:type="dxa"/>
          </w:tcPr>
          <w:p w14:paraId="68191549" w14:textId="77777777" w:rsidR="000656E2" w:rsidRDefault="000656E2" w:rsidP="00B22EBF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315" w:type="dxa"/>
          </w:tcPr>
          <w:p w14:paraId="25528031" w14:textId="251392F1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0656E2">
              <w:rPr>
                <w:b w:val="0"/>
                <w:bCs w:val="0"/>
                <w:cs/>
              </w:rPr>
              <w:t>เจ้าหน้าที่สามารถเพิ่มอุปกรณ์ได้โดยไปตรงที่</w:t>
            </w:r>
            <w:r w:rsidRPr="000656E2">
              <w:rPr>
                <w:b w:val="0"/>
                <w:bCs w:val="0"/>
              </w:rPr>
              <w:t xml:space="preserve"> </w:t>
            </w:r>
            <w:r w:rsidRPr="000656E2">
              <w:rPr>
                <w:b w:val="0"/>
                <w:bCs w:val="0"/>
                <w:cs/>
              </w:rPr>
              <w:t>หน้า</w:t>
            </w:r>
            <w:r w:rsidR="00B95895">
              <w:rPr>
                <w:rFonts w:hint="cs"/>
                <w:b w:val="0"/>
                <w:bCs w:val="0"/>
                <w:cs/>
              </w:rPr>
              <w:t>อัพเดท</w:t>
            </w:r>
            <w:r w:rsidRPr="000656E2">
              <w:rPr>
                <w:b w:val="0"/>
                <w:bCs w:val="0"/>
                <w:cs/>
              </w:rPr>
              <w:t>อุปกรณ์และเพิ่มอุปกรณ์</w:t>
            </w:r>
          </w:p>
        </w:tc>
      </w:tr>
      <w:tr w:rsidR="000656E2" w14:paraId="2DF9D964" w14:textId="77777777" w:rsidTr="00B22EBF">
        <w:tc>
          <w:tcPr>
            <w:tcW w:w="4341" w:type="dxa"/>
          </w:tcPr>
          <w:p w14:paraId="22E8C1B7" w14:textId="77777777" w:rsidR="000656E2" w:rsidRDefault="000656E2" w:rsidP="00B22EBF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315" w:type="dxa"/>
          </w:tcPr>
          <w:p w14:paraId="565C4CC4" w14:textId="145D7C4E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  <w:r>
              <w:rPr>
                <w:b w:val="0"/>
                <w:bCs w:val="0"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ราคาอุปกรณ์</w:t>
            </w:r>
            <w:r>
              <w:rPr>
                <w:rFonts w:hint="cs"/>
                <w:b w:val="0"/>
                <w:bCs w:val="0"/>
                <w:cs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>์ รูปภาพอุปกรณ์</w:t>
            </w:r>
          </w:p>
        </w:tc>
      </w:tr>
      <w:tr w:rsidR="000656E2" w14:paraId="65BF6CC3" w14:textId="77777777" w:rsidTr="00B22EBF">
        <w:tc>
          <w:tcPr>
            <w:tcW w:w="4341" w:type="dxa"/>
          </w:tcPr>
          <w:p w14:paraId="6515912A" w14:textId="77777777" w:rsidR="000656E2" w:rsidRDefault="000656E2" w:rsidP="00B22EBF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315" w:type="dxa"/>
          </w:tcPr>
          <w:p w14:paraId="076EEF2C" w14:textId="7DF31714" w:rsidR="000656E2" w:rsidRDefault="000656E2" w:rsidP="00B22EBF">
            <w:pPr>
              <w:pStyle w:val="ListParagraph"/>
              <w:ind w:left="0"/>
              <w:rPr>
                <w:rFonts w:cs="TH SarabunPSK"/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570963">
              <w:rPr>
                <w:rFonts w:cs="TH SarabunPSK"/>
                <w:b w:val="0"/>
                <w:bCs w:val="0"/>
                <w:cs/>
              </w:rPr>
              <w:t>จ้าหน้าที่เปิดหน้า</w:t>
            </w:r>
            <w:r>
              <w:rPr>
                <w:rFonts w:cs="TH SarabunPSK" w:hint="cs"/>
                <w:b w:val="0"/>
                <w:bCs w:val="0"/>
                <w:cs/>
              </w:rPr>
              <w:t>เพิ่มอุปกรณ์</w:t>
            </w:r>
            <w:r w:rsidRPr="00570963">
              <w:rPr>
                <w:rFonts w:cs="TH SarabunPSK"/>
                <w:b w:val="0"/>
                <w:bCs w:val="0"/>
              </w:rPr>
              <w:t xml:space="preserve"> </w:t>
            </w:r>
          </w:p>
          <w:p w14:paraId="45DA2893" w14:textId="77CE11C7" w:rsidR="000656E2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570963">
              <w:rPr>
                <w:rFonts w:cs="TH SarabunPSK"/>
                <w:b w:val="0"/>
                <w:bCs w:val="0"/>
                <w:cs/>
              </w:rPr>
              <w:t>เจ้าหน้าที่ใส่เลขครุภัณฑ์และชื่อของอุปกรณ์</w:t>
            </w:r>
            <w:r w:rsidRPr="000656E2">
              <w:rPr>
                <w:rFonts w:cs="TH SarabunPSK"/>
                <w:b w:val="0"/>
                <w:bCs w:val="0"/>
                <w:cs/>
              </w:rPr>
              <w:t>ราคาอุปกรณ์</w:t>
            </w:r>
            <w:r>
              <w:rPr>
                <w:rFonts w:hint="cs"/>
                <w:b w:val="0"/>
                <w:bCs w:val="0"/>
                <w:cs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>์ รูปภาพอุปกรณ์</w:t>
            </w:r>
            <w:r w:rsidRPr="00570963">
              <w:rPr>
                <w:rFonts w:cs="TH SarabunPSK"/>
                <w:b w:val="0"/>
                <w:bCs w:val="0"/>
                <w:cs/>
              </w:rPr>
              <w:t>ที่ต้องการ</w:t>
            </w:r>
            <w:r>
              <w:rPr>
                <w:rFonts w:hint="cs"/>
                <w:b w:val="0"/>
                <w:bCs w:val="0"/>
                <w:cs/>
              </w:rPr>
              <w:t>เปลี่ยนสถานะ</w:t>
            </w:r>
          </w:p>
          <w:p w14:paraId="686908EC" w14:textId="77777777" w:rsidR="000656E2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3.</w:t>
            </w:r>
            <w:r>
              <w:rPr>
                <w:rFonts w:hint="cs"/>
                <w:b w:val="0"/>
                <w:bCs w:val="0"/>
                <w:cs/>
              </w:rPr>
              <w:t>ร</w:t>
            </w:r>
            <w:r w:rsidRPr="000656E2">
              <w:rPr>
                <w:b w:val="0"/>
                <w:bCs w:val="0"/>
                <w:cs/>
              </w:rPr>
              <w:t>ะบบจะแสดงอุปกรณ์ที่เพิ่มสำเร็จ และจะแสดงอุปกรณ์ทั้งหมดหลังจาก</w:t>
            </w:r>
            <w:r w:rsidRPr="000656E2">
              <w:rPr>
                <w:b w:val="0"/>
                <w:bCs w:val="0"/>
              </w:rPr>
              <w:t xml:space="preserve"> </w:t>
            </w:r>
            <w:r w:rsidRPr="000656E2">
              <w:rPr>
                <w:b w:val="0"/>
                <w:bCs w:val="0"/>
                <w:cs/>
              </w:rPr>
              <w:t>เพิ่มสำเร็จ</w:t>
            </w:r>
          </w:p>
          <w:p w14:paraId="5D537514" w14:textId="68E65C1F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</w:p>
        </w:tc>
      </w:tr>
      <w:tr w:rsidR="000656E2" w14:paraId="0ECA18C5" w14:textId="77777777" w:rsidTr="00B22EBF">
        <w:tc>
          <w:tcPr>
            <w:tcW w:w="4341" w:type="dxa"/>
          </w:tcPr>
          <w:p w14:paraId="7BBC4F46" w14:textId="77777777" w:rsidR="000656E2" w:rsidRDefault="000656E2" w:rsidP="00B22EBF">
            <w:pPr>
              <w:pStyle w:val="ListParagraph"/>
              <w:ind w:left="0"/>
            </w:pPr>
            <w:r>
              <w:lastRenderedPageBreak/>
              <w:t>OUTPUT:</w:t>
            </w:r>
          </w:p>
        </w:tc>
        <w:tc>
          <w:tcPr>
            <w:tcW w:w="4315" w:type="dxa"/>
          </w:tcPr>
          <w:p w14:paraId="023A39DA" w14:textId="766B2862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แสดงการแจ้งเตือนการเพิ่มสำเร็จ แล้วแสดงไปยังหน้าอุปกรณ์</w:t>
            </w:r>
          </w:p>
        </w:tc>
      </w:tr>
      <w:tr w:rsidR="000656E2" w14:paraId="29F9C40C" w14:textId="77777777" w:rsidTr="00B22EBF">
        <w:tc>
          <w:tcPr>
            <w:tcW w:w="4341" w:type="dxa"/>
          </w:tcPr>
          <w:p w14:paraId="7A24F65C" w14:textId="77777777" w:rsidR="000656E2" w:rsidRDefault="000656E2" w:rsidP="00B22EBF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315" w:type="dxa"/>
          </w:tcPr>
          <w:p w14:paraId="770C327C" w14:textId="77777777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3B3349EA" w14:textId="77777777" w:rsidR="000656E2" w:rsidRDefault="000656E2" w:rsidP="000656E2">
      <w:pPr>
        <w:ind w:left="720"/>
      </w:pPr>
    </w:p>
    <w:p w14:paraId="6DD8F9C3" w14:textId="6AB4F54C" w:rsidR="000656E2" w:rsidRDefault="000656E2" w:rsidP="000656E2">
      <w:pPr>
        <w:ind w:left="720"/>
      </w:pPr>
      <w:r w:rsidRPr="000656E2">
        <w:t xml:space="preserve">3.1.2.3 </w:t>
      </w:r>
      <w:r w:rsidRPr="000656E2">
        <w:rPr>
          <w:cs/>
        </w:rPr>
        <w:t>การลบอุปกรณ์</w:t>
      </w:r>
      <w:r w:rsidRPr="000656E2">
        <w:t xml:space="preserve"> </w:t>
      </w:r>
    </w:p>
    <w:p w14:paraId="02CB224C" w14:textId="7CB1BC17" w:rsidR="000656E2" w:rsidRDefault="000656E2" w:rsidP="000656E2">
      <w:pPr>
        <w:ind w:left="720"/>
      </w:pPr>
      <w:r w:rsidRPr="000656E2">
        <w:rPr>
          <w:cs/>
        </w:rPr>
        <w:t xml:space="preserve">ตารางที่ </w:t>
      </w:r>
      <w:r w:rsidRPr="000656E2">
        <w:t>5 Use Case Description Delete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15"/>
      </w:tblGrid>
      <w:tr w:rsidR="000656E2" w14:paraId="5882B641" w14:textId="77777777" w:rsidTr="00B22EBF">
        <w:trPr>
          <w:trHeight w:val="428"/>
        </w:trPr>
        <w:tc>
          <w:tcPr>
            <w:tcW w:w="4341" w:type="dxa"/>
          </w:tcPr>
          <w:p w14:paraId="4B7A9F30" w14:textId="77777777" w:rsidR="000656E2" w:rsidRDefault="000656E2" w:rsidP="00B22EBF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315" w:type="dxa"/>
          </w:tcPr>
          <w:p w14:paraId="3A39DA91" w14:textId="3D4B1D86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0656E2">
              <w:rPr>
                <w:b w:val="0"/>
                <w:bCs w:val="0"/>
                <w:cs/>
              </w:rPr>
              <w:t>การ</w:t>
            </w:r>
            <w:r>
              <w:rPr>
                <w:rFonts w:hint="cs"/>
                <w:b w:val="0"/>
                <w:bCs w:val="0"/>
                <w:cs/>
              </w:rPr>
              <w:t>ลบ</w:t>
            </w:r>
            <w:r w:rsidRPr="000656E2">
              <w:rPr>
                <w:b w:val="0"/>
                <w:bCs w:val="0"/>
                <w:cs/>
              </w:rPr>
              <w:t>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0656E2" w14:paraId="3EEE402E" w14:textId="77777777" w:rsidTr="00B22EBF">
        <w:tc>
          <w:tcPr>
            <w:tcW w:w="4341" w:type="dxa"/>
          </w:tcPr>
          <w:p w14:paraId="2996C3B1" w14:textId="77777777" w:rsidR="000656E2" w:rsidRDefault="000656E2" w:rsidP="00B22EBF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315" w:type="dxa"/>
          </w:tcPr>
          <w:p w14:paraId="17DE1C3E" w14:textId="6F6B4C7F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0656E2">
              <w:rPr>
                <w:rFonts w:cs="TH SarabunPSK"/>
                <w:b w:val="0"/>
                <w:bCs w:val="0"/>
                <w:cs/>
              </w:rPr>
              <w:t>เจ้าหน้าที่เพิ่มอุปกรณ์ที่หน้า</w:t>
            </w:r>
            <w:r w:rsidR="00B95895">
              <w:rPr>
                <w:rFonts w:cs="TH SarabunPSK" w:hint="cs"/>
                <w:b w:val="0"/>
                <w:bCs w:val="0"/>
                <w:cs/>
              </w:rPr>
              <w:t>อัพเดท</w:t>
            </w:r>
            <w:r w:rsidRPr="000656E2">
              <w:rPr>
                <w:rFonts w:cs="TH SarabunPSK"/>
                <w:b w:val="0"/>
                <w:bCs w:val="0"/>
                <w:cs/>
              </w:rPr>
              <w:t>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0656E2" w14:paraId="0FE0C99F" w14:textId="77777777" w:rsidTr="00B22EBF">
        <w:tc>
          <w:tcPr>
            <w:tcW w:w="4341" w:type="dxa"/>
          </w:tcPr>
          <w:p w14:paraId="5520ED64" w14:textId="77777777" w:rsidR="000656E2" w:rsidRDefault="000656E2" w:rsidP="00B22EBF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315" w:type="dxa"/>
          </w:tcPr>
          <w:p w14:paraId="76D04A49" w14:textId="77777777" w:rsidR="00B95895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0656E2">
              <w:rPr>
                <w:b w:val="0"/>
                <w:bCs w:val="0"/>
                <w:cs/>
              </w:rPr>
              <w:t>เจ้าหน้าที่สามารถ</w:t>
            </w:r>
            <w:r w:rsidR="00B95895">
              <w:rPr>
                <w:rFonts w:hint="cs"/>
                <w:b w:val="0"/>
                <w:bCs w:val="0"/>
                <w:cs/>
              </w:rPr>
              <w:t>ลบ</w:t>
            </w:r>
            <w:r w:rsidRPr="000656E2">
              <w:rPr>
                <w:b w:val="0"/>
                <w:bCs w:val="0"/>
                <w:cs/>
              </w:rPr>
              <w:t>อุปกรณ์ได้โดยไปตรงที่</w:t>
            </w:r>
            <w:r w:rsidRPr="000656E2">
              <w:rPr>
                <w:b w:val="0"/>
                <w:bCs w:val="0"/>
              </w:rPr>
              <w:t xml:space="preserve"> </w:t>
            </w:r>
          </w:p>
          <w:p w14:paraId="6B3FF682" w14:textId="5B6D89CF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0656E2">
              <w:rPr>
                <w:b w:val="0"/>
                <w:bCs w:val="0"/>
                <w:cs/>
              </w:rPr>
              <w:t>หน้</w:t>
            </w:r>
            <w:r w:rsidR="00B95895">
              <w:rPr>
                <w:rFonts w:hint="cs"/>
                <w:b w:val="0"/>
                <w:bCs w:val="0"/>
                <w:cs/>
              </w:rPr>
              <w:t>าอัพเดต</w:t>
            </w:r>
            <w:r w:rsidRPr="000656E2">
              <w:rPr>
                <w:b w:val="0"/>
                <w:bCs w:val="0"/>
                <w:cs/>
              </w:rPr>
              <w:t>อุปกรณ์และ</w:t>
            </w:r>
            <w:r w:rsidR="00B95895">
              <w:rPr>
                <w:rFonts w:hint="cs"/>
                <w:b w:val="0"/>
                <w:bCs w:val="0"/>
                <w:cs/>
              </w:rPr>
              <w:t>ลบ</w:t>
            </w:r>
            <w:r w:rsidRPr="000656E2">
              <w:rPr>
                <w:b w:val="0"/>
                <w:bCs w:val="0"/>
                <w:cs/>
              </w:rPr>
              <w:t>อุปกรณ์</w:t>
            </w:r>
          </w:p>
        </w:tc>
      </w:tr>
      <w:tr w:rsidR="000656E2" w14:paraId="75334FF6" w14:textId="77777777" w:rsidTr="00B22EBF">
        <w:tc>
          <w:tcPr>
            <w:tcW w:w="4341" w:type="dxa"/>
          </w:tcPr>
          <w:p w14:paraId="3DA39DEC" w14:textId="77777777" w:rsidR="000656E2" w:rsidRDefault="000656E2" w:rsidP="00B22EBF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315" w:type="dxa"/>
          </w:tcPr>
          <w:p w14:paraId="48EE3350" w14:textId="5F937362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  <w:r>
              <w:rPr>
                <w:b w:val="0"/>
                <w:bCs w:val="0"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 xml:space="preserve">์ </w:t>
            </w:r>
          </w:p>
        </w:tc>
      </w:tr>
      <w:tr w:rsidR="000656E2" w14:paraId="4A124713" w14:textId="77777777" w:rsidTr="00B22EBF">
        <w:tc>
          <w:tcPr>
            <w:tcW w:w="4341" w:type="dxa"/>
          </w:tcPr>
          <w:p w14:paraId="4C8F90A5" w14:textId="77777777" w:rsidR="000656E2" w:rsidRDefault="000656E2" w:rsidP="00B22EBF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315" w:type="dxa"/>
          </w:tcPr>
          <w:p w14:paraId="3AACE295" w14:textId="0E330A09" w:rsidR="000656E2" w:rsidRDefault="000656E2" w:rsidP="00B22EBF">
            <w:pPr>
              <w:pStyle w:val="ListParagraph"/>
              <w:ind w:left="0"/>
              <w:rPr>
                <w:rFonts w:cs="TH SarabunPSK"/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570963">
              <w:rPr>
                <w:rFonts w:cs="TH SarabunPSK"/>
                <w:b w:val="0"/>
                <w:bCs w:val="0"/>
                <w:cs/>
              </w:rPr>
              <w:t>จ้าหน้าที่เปิดหน้า</w:t>
            </w:r>
            <w:r w:rsidR="00B95895">
              <w:rPr>
                <w:rFonts w:cs="TH SarabunPSK" w:hint="cs"/>
                <w:b w:val="0"/>
                <w:bCs w:val="0"/>
                <w:cs/>
              </w:rPr>
              <w:t>อัพเดต</w:t>
            </w:r>
            <w:r>
              <w:rPr>
                <w:rFonts w:cs="TH SarabunPSK" w:hint="cs"/>
                <w:b w:val="0"/>
                <w:bCs w:val="0"/>
                <w:cs/>
              </w:rPr>
              <w:t>อุปกรณ์</w:t>
            </w:r>
            <w:r w:rsidRPr="00570963">
              <w:rPr>
                <w:rFonts w:cs="TH SarabunPSK"/>
                <w:b w:val="0"/>
                <w:bCs w:val="0"/>
              </w:rPr>
              <w:t xml:space="preserve"> </w:t>
            </w:r>
          </w:p>
          <w:p w14:paraId="157D4366" w14:textId="51F34ADD" w:rsidR="000656E2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570963">
              <w:rPr>
                <w:rFonts w:cs="TH SarabunPSK"/>
                <w:b w:val="0"/>
                <w:bCs w:val="0"/>
                <w:cs/>
              </w:rPr>
              <w:t>เจ้าหน้าที่ใส่เลขครุภัณฑ์และชื่อของอุปกรณ์</w:t>
            </w:r>
            <w:r>
              <w:rPr>
                <w:rFonts w:hint="cs"/>
                <w:b w:val="0"/>
                <w:bCs w:val="0"/>
                <w:cs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 xml:space="preserve">์ </w:t>
            </w:r>
          </w:p>
          <w:p w14:paraId="7694EB42" w14:textId="30672046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</w:rPr>
              <w:t>3.</w:t>
            </w:r>
            <w:r w:rsidR="00B95895">
              <w:rPr>
                <w:rFonts w:hint="cs"/>
                <w:b w:val="0"/>
                <w:bCs w:val="0"/>
                <w:cs/>
              </w:rPr>
              <w:t xml:space="preserve">แสดงการแจ้งเตือนการลบสำเร็จ </w:t>
            </w:r>
          </w:p>
        </w:tc>
      </w:tr>
      <w:tr w:rsidR="000656E2" w14:paraId="0410E319" w14:textId="77777777" w:rsidTr="00B22EBF">
        <w:tc>
          <w:tcPr>
            <w:tcW w:w="4341" w:type="dxa"/>
          </w:tcPr>
          <w:p w14:paraId="3A3D9246" w14:textId="77777777" w:rsidR="000656E2" w:rsidRDefault="000656E2" w:rsidP="00B22EBF">
            <w:pPr>
              <w:pStyle w:val="ListParagraph"/>
              <w:ind w:left="0"/>
            </w:pPr>
            <w:r>
              <w:t>OUTPUT:</w:t>
            </w:r>
          </w:p>
        </w:tc>
        <w:tc>
          <w:tcPr>
            <w:tcW w:w="4315" w:type="dxa"/>
          </w:tcPr>
          <w:p w14:paraId="67215042" w14:textId="021411FB" w:rsidR="000656E2" w:rsidRPr="0047631D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หน้าอุปกรณ์ต้องไม่แสดงอุปกรณ์ที่ลบไปแล้ว</w:t>
            </w:r>
          </w:p>
        </w:tc>
      </w:tr>
      <w:tr w:rsidR="000656E2" w14:paraId="23388245" w14:textId="77777777" w:rsidTr="00B22EBF">
        <w:tc>
          <w:tcPr>
            <w:tcW w:w="4341" w:type="dxa"/>
          </w:tcPr>
          <w:p w14:paraId="16E4F7DF" w14:textId="77777777" w:rsidR="000656E2" w:rsidRDefault="000656E2" w:rsidP="00B22EBF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315" w:type="dxa"/>
          </w:tcPr>
          <w:p w14:paraId="6905EBEB" w14:textId="77777777" w:rsidR="000656E2" w:rsidRPr="0047631D" w:rsidRDefault="000656E2" w:rsidP="00B22EBF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4989B318" w14:textId="13D56281" w:rsidR="000656E2" w:rsidRDefault="000656E2" w:rsidP="000656E2">
      <w:pPr>
        <w:ind w:left="720"/>
      </w:pPr>
    </w:p>
    <w:p w14:paraId="136C0CE2" w14:textId="77777777" w:rsidR="00B95895" w:rsidRDefault="00B95895" w:rsidP="00B95895">
      <w:pPr>
        <w:pStyle w:val="ListParagraph"/>
        <w:ind w:left="1440"/>
        <w:rPr>
          <w:b w:val="0"/>
          <w:bCs w:val="0"/>
        </w:rPr>
      </w:pPr>
    </w:p>
    <w:p w14:paraId="6097F228" w14:textId="77777777" w:rsidR="00B95895" w:rsidRDefault="00B95895" w:rsidP="00B95895">
      <w:pPr>
        <w:pStyle w:val="ListParagraph"/>
        <w:ind w:left="1440"/>
        <w:rPr>
          <w:b w:val="0"/>
          <w:bCs w:val="0"/>
        </w:rPr>
      </w:pPr>
    </w:p>
    <w:p w14:paraId="51143B82" w14:textId="77777777" w:rsidR="00B95895" w:rsidRDefault="00B95895" w:rsidP="00B95895">
      <w:pPr>
        <w:pStyle w:val="ListParagraph"/>
        <w:ind w:left="1440"/>
        <w:rPr>
          <w:b w:val="0"/>
          <w:bCs w:val="0"/>
        </w:rPr>
      </w:pPr>
    </w:p>
    <w:p w14:paraId="6283F353" w14:textId="77777777" w:rsidR="00B95895" w:rsidRDefault="00B95895" w:rsidP="00B95895">
      <w:pPr>
        <w:pStyle w:val="ListParagraph"/>
        <w:ind w:left="1440"/>
        <w:rPr>
          <w:b w:val="0"/>
          <w:bCs w:val="0"/>
        </w:rPr>
      </w:pPr>
    </w:p>
    <w:p w14:paraId="48E247C9" w14:textId="77777777" w:rsidR="00B95895" w:rsidRDefault="00B95895" w:rsidP="00B95895">
      <w:pPr>
        <w:pStyle w:val="ListParagraph"/>
        <w:ind w:left="1440"/>
        <w:rPr>
          <w:b w:val="0"/>
          <w:bCs w:val="0"/>
        </w:rPr>
      </w:pPr>
    </w:p>
    <w:p w14:paraId="1B80A2AA" w14:textId="77777777" w:rsidR="00B95895" w:rsidRPr="00B95895" w:rsidRDefault="00B95895" w:rsidP="00B95895">
      <w:pPr>
        <w:ind w:left="720"/>
      </w:pPr>
    </w:p>
    <w:p w14:paraId="144BEBA8" w14:textId="77777777" w:rsidR="00B95895" w:rsidRPr="00B95895" w:rsidRDefault="00B95895" w:rsidP="00B95895">
      <w:pPr>
        <w:ind w:left="720"/>
      </w:pPr>
    </w:p>
    <w:p w14:paraId="4F445586" w14:textId="6C6498F8" w:rsidR="00B95895" w:rsidRPr="00B95895" w:rsidRDefault="00B95895" w:rsidP="00B95895">
      <w:pPr>
        <w:ind w:firstLine="720"/>
      </w:pPr>
      <w:r>
        <w:rPr>
          <w:rFonts w:hint="cs"/>
          <w:cs/>
        </w:rPr>
        <w:t>3.1.2.4</w:t>
      </w:r>
      <w:r w:rsidRPr="00B95895">
        <w:rPr>
          <w:cs/>
        </w:rPr>
        <w:t>การอัพเดทอุปกรณ์</w:t>
      </w:r>
      <w:r w:rsidRPr="00B95895">
        <w:t xml:space="preserve"> </w:t>
      </w:r>
    </w:p>
    <w:p w14:paraId="7C30B7D7" w14:textId="6A4D4AB1" w:rsidR="00B95895" w:rsidRDefault="00B95895" w:rsidP="00B95895">
      <w:pPr>
        <w:ind w:left="720"/>
      </w:pPr>
      <w:r w:rsidRPr="00B95895">
        <w:rPr>
          <w:cs/>
        </w:rPr>
        <w:t xml:space="preserve">ตารางที่ </w:t>
      </w:r>
      <w:r w:rsidRPr="00B95895">
        <w:t>6 Use Case Description Update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15"/>
      </w:tblGrid>
      <w:tr w:rsidR="00B95895" w14:paraId="6C7C0CB8" w14:textId="77777777" w:rsidTr="00B22EBF">
        <w:trPr>
          <w:trHeight w:val="428"/>
        </w:trPr>
        <w:tc>
          <w:tcPr>
            <w:tcW w:w="4341" w:type="dxa"/>
          </w:tcPr>
          <w:p w14:paraId="1E03C5BE" w14:textId="77777777" w:rsidR="00B95895" w:rsidRDefault="00B95895" w:rsidP="00B22EBF">
            <w:pPr>
              <w:pStyle w:val="ListParagraph"/>
              <w:ind w:left="0"/>
            </w:pPr>
            <w:r w:rsidRPr="0047631D">
              <w:t>USE CASE NAME:</w:t>
            </w:r>
          </w:p>
        </w:tc>
        <w:tc>
          <w:tcPr>
            <w:tcW w:w="4315" w:type="dxa"/>
          </w:tcPr>
          <w:p w14:paraId="11C5CDFD" w14:textId="5806238E" w:rsidR="00B95895" w:rsidRPr="00B95895" w:rsidRDefault="00B95895" w:rsidP="00B22EBF">
            <w:pPr>
              <w:pStyle w:val="ListParagraph"/>
              <w:ind w:left="0"/>
              <w:rPr>
                <w:cs/>
              </w:rPr>
            </w:pPr>
            <w:r w:rsidRPr="00B95895">
              <w:rPr>
                <w:b w:val="0"/>
                <w:bCs w:val="0"/>
                <w:cs/>
              </w:rPr>
              <w:t>การอัพเดทอุปกรณ์</w:t>
            </w:r>
          </w:p>
        </w:tc>
      </w:tr>
      <w:tr w:rsidR="00B95895" w14:paraId="543E7952" w14:textId="77777777" w:rsidTr="00B22EBF">
        <w:tc>
          <w:tcPr>
            <w:tcW w:w="4341" w:type="dxa"/>
          </w:tcPr>
          <w:p w14:paraId="6E00D651" w14:textId="77777777" w:rsidR="00B95895" w:rsidRDefault="00B95895" w:rsidP="00B22EBF">
            <w:pPr>
              <w:pStyle w:val="ListParagraph"/>
              <w:ind w:left="0"/>
            </w:pPr>
            <w:r>
              <w:t>SCENARIO:</w:t>
            </w:r>
          </w:p>
        </w:tc>
        <w:tc>
          <w:tcPr>
            <w:tcW w:w="4315" w:type="dxa"/>
          </w:tcPr>
          <w:p w14:paraId="312ADBC9" w14:textId="687CE837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0656E2">
              <w:rPr>
                <w:rFonts w:cs="TH SarabunPSK"/>
                <w:b w:val="0"/>
                <w:bCs w:val="0"/>
                <w:cs/>
              </w:rPr>
              <w:t>เจ้าหน้าที่</w:t>
            </w:r>
            <w:r>
              <w:rPr>
                <w:rFonts w:cs="TH SarabunPSK" w:hint="cs"/>
                <w:b w:val="0"/>
                <w:bCs w:val="0"/>
                <w:cs/>
              </w:rPr>
              <w:t>อัพเดท</w:t>
            </w:r>
            <w:r w:rsidRPr="000656E2">
              <w:rPr>
                <w:rFonts w:cs="TH SarabunPSK"/>
                <w:b w:val="0"/>
                <w:bCs w:val="0"/>
                <w:cs/>
              </w:rPr>
              <w:t>อุปกรณ์ที่หน้า</w:t>
            </w:r>
            <w:r>
              <w:rPr>
                <w:rFonts w:cs="TH SarabunPSK" w:hint="cs"/>
                <w:b w:val="0"/>
                <w:bCs w:val="0"/>
                <w:cs/>
              </w:rPr>
              <w:t>อัพเดต</w:t>
            </w:r>
            <w:r w:rsidRPr="000656E2">
              <w:rPr>
                <w:rFonts w:cs="TH SarabunPSK"/>
                <w:b w:val="0"/>
                <w:bCs w:val="0"/>
                <w:cs/>
              </w:rPr>
              <w:t>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</w:p>
        </w:tc>
      </w:tr>
      <w:tr w:rsidR="00B95895" w14:paraId="13AA6799" w14:textId="77777777" w:rsidTr="00B22EBF">
        <w:tc>
          <w:tcPr>
            <w:tcW w:w="4341" w:type="dxa"/>
          </w:tcPr>
          <w:p w14:paraId="7BC12DAE" w14:textId="77777777" w:rsidR="00B95895" w:rsidRDefault="00B95895" w:rsidP="00B22EBF">
            <w:pPr>
              <w:pStyle w:val="ListParagraph"/>
              <w:ind w:left="0"/>
            </w:pPr>
            <w:r>
              <w:t>BRIEF DESCRIPTION:</w:t>
            </w:r>
          </w:p>
        </w:tc>
        <w:tc>
          <w:tcPr>
            <w:tcW w:w="4315" w:type="dxa"/>
          </w:tcPr>
          <w:p w14:paraId="3D0265D2" w14:textId="71716045" w:rsidR="00B95895" w:rsidRDefault="00B95895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0656E2">
              <w:rPr>
                <w:b w:val="0"/>
                <w:bCs w:val="0"/>
                <w:cs/>
              </w:rPr>
              <w:t>เจ้าหน้าที่สามารถ</w:t>
            </w:r>
            <w:r>
              <w:rPr>
                <w:rFonts w:hint="cs"/>
                <w:b w:val="0"/>
                <w:bCs w:val="0"/>
                <w:cs/>
              </w:rPr>
              <w:t>อัพเดท</w:t>
            </w:r>
            <w:r w:rsidRPr="000656E2">
              <w:rPr>
                <w:b w:val="0"/>
                <w:bCs w:val="0"/>
                <w:cs/>
              </w:rPr>
              <w:t>อุปกรณ์ได้โดยไปตรงที่</w:t>
            </w:r>
            <w:r w:rsidRPr="000656E2">
              <w:rPr>
                <w:b w:val="0"/>
                <w:bCs w:val="0"/>
              </w:rPr>
              <w:t xml:space="preserve"> </w:t>
            </w:r>
          </w:p>
          <w:p w14:paraId="2008FBA3" w14:textId="0F787877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</w:rPr>
            </w:pPr>
            <w:r w:rsidRPr="000656E2">
              <w:rPr>
                <w:b w:val="0"/>
                <w:bCs w:val="0"/>
                <w:cs/>
              </w:rPr>
              <w:t>หน้</w:t>
            </w:r>
            <w:r>
              <w:rPr>
                <w:rFonts w:hint="cs"/>
                <w:b w:val="0"/>
                <w:bCs w:val="0"/>
                <w:cs/>
              </w:rPr>
              <w:t>าอัพเดท</w:t>
            </w:r>
            <w:r w:rsidRPr="000656E2">
              <w:rPr>
                <w:b w:val="0"/>
                <w:bCs w:val="0"/>
                <w:cs/>
              </w:rPr>
              <w:t>อุปกรณ์แล</w:t>
            </w:r>
            <w:r>
              <w:rPr>
                <w:rFonts w:hint="cs"/>
                <w:b w:val="0"/>
                <w:bCs w:val="0"/>
                <w:cs/>
              </w:rPr>
              <w:t>ะแก้ไขอุปกรณ์</w:t>
            </w:r>
            <w:r w:rsidRPr="000656E2">
              <w:rPr>
                <w:b w:val="0"/>
                <w:bCs w:val="0"/>
                <w:cs/>
              </w:rPr>
              <w:t>อุปกรณ์</w:t>
            </w:r>
          </w:p>
        </w:tc>
      </w:tr>
      <w:tr w:rsidR="00B95895" w14:paraId="5DBE02BD" w14:textId="77777777" w:rsidTr="00B22EBF">
        <w:tc>
          <w:tcPr>
            <w:tcW w:w="4341" w:type="dxa"/>
          </w:tcPr>
          <w:p w14:paraId="0B5501B9" w14:textId="77777777" w:rsidR="00B95895" w:rsidRDefault="00B95895" w:rsidP="00B22EBF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4315" w:type="dxa"/>
          </w:tcPr>
          <w:p w14:paraId="572FBEF8" w14:textId="77777777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 w:rsidRPr="00B803FA">
              <w:rPr>
                <w:b w:val="0"/>
                <w:bCs w:val="0"/>
                <w:cs/>
              </w:rPr>
              <w:t>เลขครุภัณฑ์หรือ ชื่ออุปกรณ</w:t>
            </w:r>
            <w:r>
              <w:rPr>
                <w:rFonts w:hint="cs"/>
                <w:b w:val="0"/>
                <w:bCs w:val="0"/>
                <w:cs/>
              </w:rPr>
              <w:t>์</w:t>
            </w:r>
            <w:r>
              <w:rPr>
                <w:b w:val="0"/>
                <w:bCs w:val="0"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 xml:space="preserve">์ </w:t>
            </w:r>
          </w:p>
        </w:tc>
      </w:tr>
      <w:tr w:rsidR="00B95895" w14:paraId="7EAF943F" w14:textId="77777777" w:rsidTr="00B22EBF">
        <w:tc>
          <w:tcPr>
            <w:tcW w:w="4341" w:type="dxa"/>
          </w:tcPr>
          <w:p w14:paraId="5D7BF3E9" w14:textId="77777777" w:rsidR="00B95895" w:rsidRDefault="00B95895" w:rsidP="00B22EBF">
            <w:pPr>
              <w:pStyle w:val="ListParagraph"/>
              <w:ind w:left="0"/>
            </w:pPr>
            <w:r>
              <w:t>PROCESS:</w:t>
            </w:r>
          </w:p>
        </w:tc>
        <w:tc>
          <w:tcPr>
            <w:tcW w:w="4315" w:type="dxa"/>
          </w:tcPr>
          <w:p w14:paraId="77491705" w14:textId="77777777" w:rsidR="00B95895" w:rsidRDefault="00B95895" w:rsidP="00B22EBF">
            <w:pPr>
              <w:pStyle w:val="ListParagraph"/>
              <w:ind w:left="0"/>
              <w:rPr>
                <w:rFonts w:cs="TH SarabunPSK"/>
                <w:b w:val="0"/>
                <w:bCs w:val="0"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1.</w:t>
            </w:r>
            <w:r w:rsidRPr="00570963">
              <w:rPr>
                <w:rFonts w:cs="TH SarabunPSK"/>
                <w:b w:val="0"/>
                <w:bCs w:val="0"/>
                <w:cs/>
              </w:rPr>
              <w:t>จ้าหน้าที่เปิดหน้า</w:t>
            </w:r>
            <w:r>
              <w:rPr>
                <w:rFonts w:cs="TH SarabunPSK" w:hint="cs"/>
                <w:b w:val="0"/>
                <w:bCs w:val="0"/>
                <w:cs/>
              </w:rPr>
              <w:t>อัพเดตอุปกรณ์</w:t>
            </w:r>
            <w:r w:rsidRPr="00570963">
              <w:rPr>
                <w:rFonts w:cs="TH SarabunPSK"/>
                <w:b w:val="0"/>
                <w:bCs w:val="0"/>
              </w:rPr>
              <w:t xml:space="preserve"> </w:t>
            </w:r>
          </w:p>
          <w:p w14:paraId="4A0511CD" w14:textId="2E6991A5" w:rsidR="00B95895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cs="TH SarabunPSK" w:hint="cs"/>
                <w:b w:val="0"/>
                <w:bCs w:val="0"/>
                <w:cs/>
              </w:rPr>
              <w:t>2.</w:t>
            </w:r>
            <w:r w:rsidRPr="00570963">
              <w:rPr>
                <w:rFonts w:cs="TH SarabunPSK"/>
                <w:b w:val="0"/>
                <w:bCs w:val="0"/>
                <w:cs/>
              </w:rPr>
              <w:t>เจ้าหน้าที่ใส่เลขครุภัณฑ์และชื่อของอุปกรณ์</w:t>
            </w:r>
            <w:r>
              <w:rPr>
                <w:rFonts w:hint="cs"/>
                <w:b w:val="0"/>
                <w:bCs w:val="0"/>
                <w:cs/>
              </w:rPr>
              <w:t xml:space="preserve"> </w:t>
            </w:r>
            <w:r w:rsidRPr="000656E2">
              <w:rPr>
                <w:rFonts w:cs="TH SarabunPSK"/>
                <w:b w:val="0"/>
                <w:bCs w:val="0"/>
                <w:cs/>
              </w:rPr>
              <w:t>จำนวนอุปกรณ</w:t>
            </w:r>
            <w:r>
              <w:rPr>
                <w:rFonts w:hint="cs"/>
                <w:b w:val="0"/>
                <w:bCs w:val="0"/>
                <w:cs/>
              </w:rPr>
              <w:t>์ และรูปภาพ ที่ต้องการแก้ไข</w:t>
            </w:r>
          </w:p>
          <w:p w14:paraId="3F88D065" w14:textId="589EAA5C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</w:rPr>
              <w:t>3.</w:t>
            </w:r>
            <w:r>
              <w:rPr>
                <w:rFonts w:hint="cs"/>
                <w:b w:val="0"/>
                <w:bCs w:val="0"/>
                <w:cs/>
              </w:rPr>
              <w:t>แสดงการแจ้งเตือนการอัพเดทสำเร็จ</w:t>
            </w:r>
          </w:p>
        </w:tc>
      </w:tr>
      <w:tr w:rsidR="00B95895" w14:paraId="7D345F02" w14:textId="77777777" w:rsidTr="00B22EBF">
        <w:tc>
          <w:tcPr>
            <w:tcW w:w="4341" w:type="dxa"/>
          </w:tcPr>
          <w:p w14:paraId="30D721C2" w14:textId="77777777" w:rsidR="00B95895" w:rsidRDefault="00B95895" w:rsidP="00B22EBF">
            <w:pPr>
              <w:pStyle w:val="ListParagraph"/>
              <w:ind w:left="0"/>
            </w:pPr>
            <w:r>
              <w:t>OUTPUT:</w:t>
            </w:r>
          </w:p>
        </w:tc>
        <w:tc>
          <w:tcPr>
            <w:tcW w:w="4315" w:type="dxa"/>
          </w:tcPr>
          <w:p w14:paraId="4836E678" w14:textId="3472B608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แสดงอุปกรณ์ที่อัพเดทสำเร็จ</w:t>
            </w:r>
          </w:p>
        </w:tc>
      </w:tr>
      <w:tr w:rsidR="00B95895" w14:paraId="1BCB48AE" w14:textId="77777777" w:rsidTr="00B22EBF">
        <w:tc>
          <w:tcPr>
            <w:tcW w:w="4341" w:type="dxa"/>
          </w:tcPr>
          <w:p w14:paraId="5D2DD2A0" w14:textId="77777777" w:rsidR="00B95895" w:rsidRDefault="00B95895" w:rsidP="00B22EBF">
            <w:pPr>
              <w:pStyle w:val="ListParagraph"/>
              <w:ind w:left="0"/>
            </w:pPr>
            <w:r>
              <w:t>ERROR HANDING:</w:t>
            </w:r>
          </w:p>
        </w:tc>
        <w:tc>
          <w:tcPr>
            <w:tcW w:w="4315" w:type="dxa"/>
          </w:tcPr>
          <w:p w14:paraId="41F62A8D" w14:textId="77777777" w:rsidR="00B95895" w:rsidRPr="0047631D" w:rsidRDefault="00B95895" w:rsidP="00B22EBF">
            <w:pPr>
              <w:pStyle w:val="ListParagraph"/>
              <w:ind w:left="0"/>
              <w:rPr>
                <w:b w:val="0"/>
                <w:bCs w:val="0"/>
              </w:rPr>
            </w:pPr>
          </w:p>
        </w:tc>
      </w:tr>
    </w:tbl>
    <w:p w14:paraId="32375805" w14:textId="77777777" w:rsidR="00B95895" w:rsidRDefault="00B95895" w:rsidP="00B95895">
      <w:pPr>
        <w:ind w:left="720"/>
      </w:pPr>
    </w:p>
    <w:p w14:paraId="674FCDD4" w14:textId="6A1922B8" w:rsidR="009360A7" w:rsidRDefault="00B22EBF" w:rsidP="004F481E">
      <w:pPr>
        <w:pStyle w:val="ListParagraph"/>
      </w:pPr>
      <w:r>
        <w:rPr>
          <w:rFonts w:hint="cs"/>
          <w:cs/>
        </w:rPr>
        <w:t>3.2</w:t>
      </w:r>
      <w:r w:rsidR="009360A7">
        <w:rPr>
          <w:rFonts w:hint="cs"/>
          <w:cs/>
        </w:rPr>
        <w:t xml:space="preserve">ความต้องการแบบ </w:t>
      </w:r>
      <w:r w:rsidR="009360A7">
        <w:t>Non-functional</w:t>
      </w:r>
    </w:p>
    <w:p w14:paraId="13293E16" w14:textId="7BF0084A" w:rsidR="00602EF6" w:rsidRPr="00B22EBF" w:rsidRDefault="00E32FB7" w:rsidP="00B22EBF">
      <w:r w:rsidRPr="00E052C5">
        <w:rPr>
          <w:rFonts w:hint="cs"/>
          <w:color w:val="00B050"/>
          <w:cs/>
        </w:rPr>
        <w:tab/>
      </w:r>
      <w:r w:rsidR="00B22EBF" w:rsidRPr="00B22EBF">
        <w:rPr>
          <w:rFonts w:hint="cs"/>
          <w:cs/>
        </w:rPr>
        <w:t>3.2.1</w:t>
      </w:r>
      <w:r w:rsidRPr="00B22EBF">
        <w:t xml:space="preserve"> Performance: </w:t>
      </w:r>
      <w:r w:rsidR="003F0308" w:rsidRPr="00B22EBF">
        <w:rPr>
          <w:rFonts w:hint="cs"/>
          <w:cs/>
        </w:rPr>
        <w:t>ระบบรองรับ</w:t>
      </w:r>
      <w:r w:rsidRPr="00B22EBF">
        <w:rPr>
          <w:rFonts w:hint="cs"/>
          <w:cs/>
        </w:rPr>
        <w:t>คำขอการลงทะเบียนเรียนจากนิสิตพร้อมกันได้ โดย</w:t>
      </w:r>
      <w:r w:rsidR="00EF03EF" w:rsidRPr="00B22EBF">
        <w:rPr>
          <w:rFonts w:hint="cs"/>
          <w:cs/>
        </w:rPr>
        <w:t xml:space="preserve">ระบบสามารถรองรับคำขอได้ </w:t>
      </w:r>
      <w:r w:rsidR="00602EF6" w:rsidRPr="00B22EBF">
        <w:t>2</w:t>
      </w:r>
      <w:r w:rsidR="00602EF6" w:rsidRPr="00B22EBF">
        <w:rPr>
          <w:rFonts w:hint="cs"/>
          <w:cs/>
        </w:rPr>
        <w:t>5</w:t>
      </w:r>
      <w:r w:rsidR="00EF03EF" w:rsidRPr="00B22EBF">
        <w:t xml:space="preserve">0 </w:t>
      </w:r>
      <w:r w:rsidR="00EF03EF" w:rsidRPr="00B22EBF">
        <w:rPr>
          <w:rFonts w:hint="cs"/>
          <w:cs/>
        </w:rPr>
        <w:t xml:space="preserve">คำขอในเวลา </w:t>
      </w:r>
      <w:r w:rsidR="00EF03EF" w:rsidRPr="00B22EBF">
        <w:t xml:space="preserve">1 </w:t>
      </w:r>
      <w:r w:rsidR="00EF03EF" w:rsidRPr="00B22EBF">
        <w:rPr>
          <w:rFonts w:hint="cs"/>
          <w:cs/>
        </w:rPr>
        <w:t>วินาท</w:t>
      </w:r>
      <w:r w:rsidR="00B22EBF">
        <w:rPr>
          <w:rFonts w:hint="cs"/>
          <w:cs/>
        </w:rPr>
        <w:t>ี</w:t>
      </w:r>
    </w:p>
    <w:p w14:paraId="303F962E" w14:textId="2D8A574E" w:rsidR="00EF03EF" w:rsidRPr="00B22EBF" w:rsidRDefault="00EF03EF" w:rsidP="00E03C0B">
      <w:r w:rsidRPr="00B22EBF">
        <w:rPr>
          <w:rFonts w:hint="cs"/>
          <w:cs/>
        </w:rPr>
        <w:tab/>
      </w:r>
      <w:r w:rsidRPr="00B22EBF">
        <w:t xml:space="preserve">3.3.2 Reliability: </w:t>
      </w:r>
      <w:r w:rsidRPr="00B22EBF">
        <w:rPr>
          <w:rFonts w:hint="cs"/>
          <w:cs/>
        </w:rPr>
        <w:t>ระบบจะต้องมีความน่าเชื่อถือและไม่</w:t>
      </w:r>
      <w:r w:rsidR="00B22EBF">
        <w:rPr>
          <w:rFonts w:hint="cs"/>
          <w:cs/>
        </w:rPr>
        <w:t>ล้มเหลว</w:t>
      </w:r>
      <w:r w:rsidRPr="00B22EBF">
        <w:rPr>
          <w:rFonts w:hint="cs"/>
          <w:cs/>
        </w:rPr>
        <w:t xml:space="preserve"> โดย</w:t>
      </w:r>
      <w:r w:rsidR="004E27C5" w:rsidRPr="00B22EBF">
        <w:rPr>
          <w:rFonts w:hint="cs"/>
          <w:cs/>
        </w:rPr>
        <w:t>หากระบบ</w:t>
      </w:r>
      <w:r w:rsidR="00872D6D" w:rsidRPr="00B22EBF">
        <w:rPr>
          <w:rFonts w:hint="cs"/>
          <w:cs/>
        </w:rPr>
        <w:t>ล้มเหลว</w:t>
      </w:r>
      <w:r w:rsidR="004E27C5" w:rsidRPr="00B22EBF">
        <w:rPr>
          <w:rFonts w:hint="cs"/>
          <w:cs/>
        </w:rPr>
        <w:t xml:space="preserve"> จะต้องกลับมาใช้งานได้ภายใน 10 นาที</w:t>
      </w:r>
    </w:p>
    <w:p w14:paraId="1271216E" w14:textId="2F441E82" w:rsidR="004E27C5" w:rsidRPr="00B22EBF" w:rsidRDefault="004E27C5" w:rsidP="00E03C0B">
      <w:r w:rsidRPr="00B22EBF">
        <w:rPr>
          <w:rFonts w:hint="cs"/>
          <w:cs/>
        </w:rPr>
        <w:tab/>
        <w:t xml:space="preserve">3.3.3 </w:t>
      </w:r>
      <w:r w:rsidRPr="00B22EBF">
        <w:t xml:space="preserve">Availability: </w:t>
      </w:r>
      <w:r w:rsidR="003903BE" w:rsidRPr="00B22EBF">
        <w:rPr>
          <w:rFonts w:hint="cs"/>
          <w:cs/>
        </w:rPr>
        <w:t xml:space="preserve">ระบบสามารถใช้งานได้ตลอดเวลาในช่วง 8.00 </w:t>
      </w:r>
      <w:r w:rsidR="003903BE" w:rsidRPr="00B22EBF">
        <w:rPr>
          <w:cs/>
        </w:rPr>
        <w:t>–</w:t>
      </w:r>
      <w:r w:rsidR="003903BE" w:rsidRPr="00B22EBF">
        <w:rPr>
          <w:rFonts w:hint="cs"/>
          <w:cs/>
        </w:rPr>
        <w:t xml:space="preserve"> 17.00 น.</w:t>
      </w:r>
      <w:r w:rsidR="006F28B2" w:rsidRPr="00B22EBF">
        <w:rPr>
          <w:rFonts w:hint="cs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</w:p>
    <w:p w14:paraId="20AAA67F" w14:textId="77777777" w:rsidR="00AD699A" w:rsidRDefault="00AD699A" w:rsidP="004F481E">
      <w:pPr>
        <w:pStyle w:val="ListParagraph"/>
      </w:pPr>
    </w:p>
    <w:p w14:paraId="29EEA714" w14:textId="77777777" w:rsidR="00AD699A" w:rsidRDefault="00AD699A" w:rsidP="004F481E">
      <w:pPr>
        <w:pStyle w:val="ListParagraph"/>
      </w:pPr>
    </w:p>
    <w:p w14:paraId="7C0BE726" w14:textId="77777777" w:rsidR="00AD699A" w:rsidRDefault="00AD699A" w:rsidP="004F481E">
      <w:pPr>
        <w:pStyle w:val="ListParagraph"/>
      </w:pPr>
    </w:p>
    <w:p w14:paraId="3CABE421" w14:textId="77777777" w:rsidR="00AD699A" w:rsidRDefault="00AD699A" w:rsidP="004F481E">
      <w:pPr>
        <w:pStyle w:val="ListParagraph"/>
      </w:pPr>
    </w:p>
    <w:p w14:paraId="03FF28F5" w14:textId="6FAF8C72" w:rsidR="009360A7" w:rsidRDefault="00683AE6" w:rsidP="004F481E">
      <w:pPr>
        <w:pStyle w:val="ListParagraph"/>
      </w:pPr>
      <w:bookmarkStart w:id="0" w:name="_GoBack"/>
      <w:bookmarkEnd w:id="0"/>
      <w:r w:rsidRPr="00E03C0B">
        <w:rPr>
          <w:rFonts w:hint="cs"/>
          <w:cs/>
        </w:rPr>
        <w:lastRenderedPageBreak/>
        <w:t>แผนภาพ</w:t>
      </w:r>
      <w:r w:rsidR="00A64DBB" w:rsidRPr="00E03C0B">
        <w:rPr>
          <w:rFonts w:hint="cs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F12EC60BC28248268AB5A75A989F8D44"/>
        </w:placeholder>
      </w:sdtPr>
      <w:sdtEndPr>
        <w:rPr>
          <w:b w:val="0"/>
          <w:bCs w:val="0"/>
        </w:rPr>
      </w:sdtEndPr>
      <w:sdtContent>
        <w:p w14:paraId="500003B2" w14:textId="67E34B65" w:rsidR="00E75FCD" w:rsidRDefault="00E00CBA" w:rsidP="00552476">
          <w:pPr>
            <w:rPr>
              <w:rFonts w:cs="TH SarabunPSK"/>
            </w:rPr>
          </w:pPr>
          <w:r>
            <w:rPr>
              <w:rFonts w:cs="TH SarabunPSK"/>
            </w:rPr>
            <w:t xml:space="preserve">Use case diagrams </w:t>
          </w:r>
        </w:p>
        <w:p w14:paraId="15D0627F" w14:textId="4C838BBE" w:rsidR="00E75FCD" w:rsidRDefault="0047631D" w:rsidP="00552476">
          <w:pPr>
            <w:rPr>
              <w:rFonts w:cs="TH SarabunPSK"/>
            </w:rPr>
          </w:pPr>
          <w:r w:rsidRPr="0047631D">
            <w:rPr>
              <w:noProof/>
            </w:rPr>
            <w:drawing>
              <wp:inline distT="0" distB="0" distL="0" distR="0" wp14:anchorId="6D94DE86" wp14:editId="0B0E3CF9">
                <wp:extent cx="4095750" cy="5129706"/>
                <wp:effectExtent l="0" t="0" r="0" b="0"/>
                <wp:docPr id="1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4098" cy="5140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1D3E13" w14:textId="77777777" w:rsidR="00E75FCD" w:rsidRDefault="00E75FCD" w:rsidP="00552476">
          <w:pPr>
            <w:rPr>
              <w:rFonts w:cs="TH SarabunPSK"/>
            </w:rPr>
          </w:pPr>
        </w:p>
        <w:p w14:paraId="35128480" w14:textId="77777777" w:rsidR="00B22EBF" w:rsidRDefault="00B22EBF" w:rsidP="00552476">
          <w:pPr>
            <w:rPr>
              <w:rFonts w:cs="TH SarabunPSK"/>
            </w:rPr>
          </w:pPr>
        </w:p>
        <w:p w14:paraId="08FBD204" w14:textId="77777777" w:rsidR="00B22EBF" w:rsidRDefault="00B22EBF" w:rsidP="00552476">
          <w:pPr>
            <w:rPr>
              <w:rFonts w:cs="TH SarabunPSK"/>
            </w:rPr>
          </w:pPr>
        </w:p>
        <w:p w14:paraId="0D822079" w14:textId="77777777" w:rsidR="00B22EBF" w:rsidRDefault="00B22EBF" w:rsidP="00552476">
          <w:pPr>
            <w:rPr>
              <w:rFonts w:cs="TH SarabunPSK"/>
            </w:rPr>
          </w:pPr>
        </w:p>
        <w:p w14:paraId="172CC451" w14:textId="77777777" w:rsidR="00B22EBF" w:rsidRDefault="00B22EBF" w:rsidP="00552476">
          <w:pPr>
            <w:rPr>
              <w:rFonts w:cs="TH SarabunPSK"/>
            </w:rPr>
          </w:pPr>
        </w:p>
        <w:p w14:paraId="1E93A8ED" w14:textId="77777777" w:rsidR="00B22EBF" w:rsidRDefault="00B22EBF" w:rsidP="00552476">
          <w:pPr>
            <w:rPr>
              <w:rFonts w:cs="TH SarabunPSK"/>
            </w:rPr>
          </w:pPr>
        </w:p>
        <w:p w14:paraId="5531E6C3" w14:textId="2B740FEC" w:rsidR="00B22EBF" w:rsidRDefault="00E00CBA" w:rsidP="00552476">
          <w:r>
            <w:rPr>
              <w:rFonts w:cs="TH SarabunPSK"/>
            </w:rPr>
            <w:lastRenderedPageBreak/>
            <w:t xml:space="preserve">activity diagram </w:t>
          </w:r>
        </w:p>
        <w:p w14:paraId="547C185B" w14:textId="0A1719DC" w:rsidR="00B22EBF" w:rsidRDefault="00B22EBF" w:rsidP="00552476">
          <w:r w:rsidRPr="00B22EBF">
            <w:rPr>
              <w:noProof/>
            </w:rPr>
            <w:drawing>
              <wp:inline distT="0" distB="0" distL="0" distR="0" wp14:anchorId="3347D0BC" wp14:editId="664688C0">
                <wp:extent cx="5407660" cy="4021895"/>
                <wp:effectExtent l="0" t="0" r="2540" b="0"/>
                <wp:docPr id="3" name="รูปภาพ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362" cy="4030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D2ED3B" w14:textId="4CC8FA29" w:rsidR="00552476" w:rsidRPr="00E00CBA" w:rsidRDefault="001779D2" w:rsidP="00552476"/>
      </w:sdtContent>
    </w:sdt>
    <w:p w14:paraId="2CE3F369" w14:textId="77777777" w:rsidR="00683AE6" w:rsidRPr="005D46A9" w:rsidRDefault="00683AE6" w:rsidP="004F481E">
      <w:pPr>
        <w:pStyle w:val="ListParagraph"/>
      </w:pPr>
      <w:r w:rsidRPr="005D46A9"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F12EC60BC28248268AB5A75A989F8D44"/>
        </w:placeholder>
      </w:sdtPr>
      <w:sdtEndPr/>
      <w:sdtContent>
        <w:p w14:paraId="7AADC757" w14:textId="582BB7E7" w:rsidR="00B22EBF" w:rsidRDefault="00B22EBF" w:rsidP="008F42A8">
          <w:r>
            <w:rPr>
              <w:rFonts w:hint="cs"/>
              <w:cs/>
            </w:rPr>
            <w:t>ระบบที่คล้ายกันเช่นระบบยืมคืนหนังสือ</w:t>
          </w:r>
          <w:r>
            <w:t>(</w:t>
          </w:r>
          <w:r>
            <w:rPr>
              <w:rFonts w:hint="cs"/>
              <w:cs/>
            </w:rPr>
            <w:t>แหล่งที่มา</w:t>
          </w:r>
          <w:hyperlink r:id="rId10" w:history="1">
            <w:r w:rsidRPr="002D713B">
              <w:rPr>
                <w:rStyle w:val="Hyperlink"/>
              </w:rPr>
              <w:t>https://sites.google.com/a/acc.msu.ac.th/librarysystem/use-case-diagram-lng-thabeiyn-hnangsux</w:t>
            </w:r>
          </w:hyperlink>
          <w:r>
            <w:t>)</w:t>
          </w:r>
          <w:r w:rsidRPr="00B22EBF">
            <w:t xml:space="preserve">Use Case Diagram </w:t>
          </w:r>
          <w:r w:rsidRPr="00B22EBF">
            <w:rPr>
              <w:rFonts w:cs="TH SarabunPSK"/>
              <w:cs/>
            </w:rPr>
            <w:t>ยืมหนังสือ</w:t>
          </w:r>
        </w:p>
        <w:p w14:paraId="1A98FA24" w14:textId="2654ECDB" w:rsidR="00B22EBF" w:rsidRDefault="00B22EBF" w:rsidP="008F42A8">
          <w:pPr>
            <w:rPr>
              <w:cs/>
            </w:rPr>
          </w:pPr>
          <w:r w:rsidRPr="00B22EBF">
            <w:rPr>
              <w:noProof/>
            </w:rPr>
            <w:drawing>
              <wp:inline distT="0" distB="0" distL="0" distR="0" wp14:anchorId="46AC32FF" wp14:editId="655FC6A7">
                <wp:extent cx="4690240" cy="1973580"/>
                <wp:effectExtent l="0" t="0" r="0" b="7620"/>
                <wp:docPr id="6" name="รูปภาพ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223" cy="197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DAC271" w14:textId="62F68F83" w:rsidR="00B22EBF" w:rsidRDefault="00B22EBF" w:rsidP="008F42A8">
          <w:pPr>
            <w:rPr>
              <w:rFonts w:cs="TH SarabunPSK"/>
            </w:rPr>
          </w:pPr>
          <w:r w:rsidRPr="00B22EBF">
            <w:lastRenderedPageBreak/>
            <w:t xml:space="preserve">Use Case Diagram </w:t>
          </w:r>
          <w:r w:rsidRPr="00B22EBF">
            <w:rPr>
              <w:rFonts w:cs="TH SarabunPSK"/>
              <w:cs/>
            </w:rPr>
            <w:t>คืนหนังสือ</w:t>
          </w:r>
        </w:p>
        <w:p w14:paraId="27EC9099" w14:textId="1D4430AA" w:rsidR="00B22EBF" w:rsidRDefault="00B22EBF" w:rsidP="008F42A8">
          <w:pPr>
            <w:rPr>
              <w:rFonts w:cs="TH SarabunPSK"/>
            </w:rPr>
          </w:pPr>
          <w:r w:rsidRPr="00B22EBF">
            <w:rPr>
              <w:noProof/>
            </w:rPr>
            <w:drawing>
              <wp:inline distT="0" distB="0" distL="0" distR="0" wp14:anchorId="5F9F38E7" wp14:editId="1A0B443D">
                <wp:extent cx="4467225" cy="2205897"/>
                <wp:effectExtent l="0" t="0" r="0" b="4445"/>
                <wp:docPr id="4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3153" cy="221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TH SarabunPSK"/>
            </w:rPr>
            <w:br/>
          </w:r>
        </w:p>
        <w:p w14:paraId="5C0BB642" w14:textId="4DD433E7" w:rsidR="00B22EBF" w:rsidRDefault="00B22EBF" w:rsidP="008F42A8">
          <w:pPr>
            <w:rPr>
              <w:rFonts w:cs="TH SarabunPSK"/>
            </w:rPr>
          </w:pPr>
          <w:r w:rsidRPr="00B22EBF">
            <w:rPr>
              <w:rFonts w:cs="TH SarabunPSK"/>
            </w:rPr>
            <w:t xml:space="preserve">Use Case Diagram </w:t>
          </w:r>
          <w:r w:rsidRPr="00B22EBF">
            <w:rPr>
              <w:rFonts w:cs="TH SarabunPSK"/>
              <w:cs/>
            </w:rPr>
            <w:t>ลงทะเบียนหนังสือ</w:t>
          </w:r>
        </w:p>
        <w:p w14:paraId="60D7F517" w14:textId="47107E68" w:rsidR="00B22EBF" w:rsidRDefault="00B22EBF" w:rsidP="008F42A8">
          <w:pPr>
            <w:rPr>
              <w:rFonts w:cs="TH SarabunPSK"/>
            </w:rPr>
          </w:pPr>
          <w:r w:rsidRPr="00B22EBF">
            <w:rPr>
              <w:noProof/>
            </w:rPr>
            <w:drawing>
              <wp:inline distT="0" distB="0" distL="0" distR="0" wp14:anchorId="5ECE2715" wp14:editId="436BB6AE">
                <wp:extent cx="5731510" cy="1798955"/>
                <wp:effectExtent l="0" t="0" r="2540" b="0"/>
                <wp:docPr id="7" name="รูปภาพ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9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DCA1A" w14:textId="4D977E72" w:rsidR="008F42A8" w:rsidRPr="00F72DC6" w:rsidRDefault="001779D2" w:rsidP="008F42A8">
          <w:pPr>
            <w:rPr>
              <w:cs/>
            </w:rPr>
          </w:pPr>
        </w:p>
      </w:sdtContent>
    </w:sdt>
    <w:sectPr w:rsidR="008F42A8" w:rsidRPr="00F72DC6" w:rsidSect="00FC1070">
      <w:headerReference w:type="default" r:id="rId14"/>
      <w:footerReference w:type="default" r:id="rId15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154A" w14:textId="77777777" w:rsidR="001779D2" w:rsidRDefault="001779D2" w:rsidP="00086F1C">
      <w:pPr>
        <w:spacing w:after="0" w:line="240" w:lineRule="auto"/>
      </w:pPr>
      <w:r>
        <w:separator/>
      </w:r>
    </w:p>
  </w:endnote>
  <w:endnote w:type="continuationSeparator" w:id="0">
    <w:p w14:paraId="4427972D" w14:textId="77777777" w:rsidR="001779D2" w:rsidRDefault="001779D2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980F7" w14:textId="535C57E6" w:rsidR="00B22EBF" w:rsidRDefault="00B22EBF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01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5D052F6A" w14:textId="77777777" w:rsidR="00B22EBF" w:rsidRDefault="00B22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9EB5D" w14:textId="77777777" w:rsidR="001779D2" w:rsidRDefault="001779D2" w:rsidP="00086F1C">
      <w:pPr>
        <w:spacing w:after="0" w:line="240" w:lineRule="auto"/>
      </w:pPr>
      <w:r>
        <w:separator/>
      </w:r>
    </w:p>
  </w:footnote>
  <w:footnote w:type="continuationSeparator" w:id="0">
    <w:p w14:paraId="0DA71EEC" w14:textId="77777777" w:rsidR="001779D2" w:rsidRDefault="001779D2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08330" w14:textId="6ABEE980" w:rsidR="00B22EBF" w:rsidRDefault="00B22EBF" w:rsidP="008F1724">
    <w:pPr>
      <w:pStyle w:val="Header"/>
      <w:pBdr>
        <w:bottom w:val="single" w:sz="4" w:space="1" w:color="auto"/>
      </w:pBdr>
      <w:jc w:val="right"/>
    </w:pPr>
    <w:r w:rsidRPr="00ED1F0C">
      <w:rPr>
        <w:rFonts w:cs="TH SarabunPSK"/>
        <w:cs/>
      </w:rPr>
      <w:t>ระบบยืม-คืนอุปกรณ์สำหรับภาควิชำวิศวกรรมคอมพิวเตอร์ คณะวิศวกรรมศาสตร์ กำแพงแสน มหาวิทยาลัยเกษตรศาสตร์</w:t>
    </w:r>
  </w:p>
  <w:p w14:paraId="3135BA08" w14:textId="77777777" w:rsidR="00B22EBF" w:rsidRPr="00086F1C" w:rsidRDefault="00B22EBF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5" w15:restartNumberingAfterBreak="0">
    <w:nsid w:val="669B0F0C"/>
    <w:multiLevelType w:val="multilevel"/>
    <w:tmpl w:val="D54EB3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1"/>
    <w:rsid w:val="00002A67"/>
    <w:rsid w:val="000032D2"/>
    <w:rsid w:val="00022C38"/>
    <w:rsid w:val="00053F43"/>
    <w:rsid w:val="000656E2"/>
    <w:rsid w:val="00086F1C"/>
    <w:rsid w:val="000A11CF"/>
    <w:rsid w:val="000B2536"/>
    <w:rsid w:val="000E76C5"/>
    <w:rsid w:val="000F08C2"/>
    <w:rsid w:val="00102E2E"/>
    <w:rsid w:val="001203E5"/>
    <w:rsid w:val="00126B2B"/>
    <w:rsid w:val="00142B8F"/>
    <w:rsid w:val="00153CD7"/>
    <w:rsid w:val="001779D2"/>
    <w:rsid w:val="0019080A"/>
    <w:rsid w:val="001C1731"/>
    <w:rsid w:val="001C6B1D"/>
    <w:rsid w:val="001C7B81"/>
    <w:rsid w:val="001D0E50"/>
    <w:rsid w:val="001F091B"/>
    <w:rsid w:val="001F241A"/>
    <w:rsid w:val="003068A9"/>
    <w:rsid w:val="003161AF"/>
    <w:rsid w:val="003411AA"/>
    <w:rsid w:val="00376C6F"/>
    <w:rsid w:val="003903BE"/>
    <w:rsid w:val="00392CFE"/>
    <w:rsid w:val="003C341D"/>
    <w:rsid w:val="003C38CE"/>
    <w:rsid w:val="003F0308"/>
    <w:rsid w:val="003F1364"/>
    <w:rsid w:val="00416B1E"/>
    <w:rsid w:val="0047631D"/>
    <w:rsid w:val="00492BC6"/>
    <w:rsid w:val="004A2F75"/>
    <w:rsid w:val="004C0D85"/>
    <w:rsid w:val="004C54B1"/>
    <w:rsid w:val="004E27C5"/>
    <w:rsid w:val="004F481E"/>
    <w:rsid w:val="00513C44"/>
    <w:rsid w:val="0052389B"/>
    <w:rsid w:val="00525FC7"/>
    <w:rsid w:val="00547705"/>
    <w:rsid w:val="00552476"/>
    <w:rsid w:val="00570963"/>
    <w:rsid w:val="00572DAC"/>
    <w:rsid w:val="00597EAC"/>
    <w:rsid w:val="005B6BD6"/>
    <w:rsid w:val="005D4368"/>
    <w:rsid w:val="005D46A9"/>
    <w:rsid w:val="005F5B3F"/>
    <w:rsid w:val="00602EF6"/>
    <w:rsid w:val="006226B3"/>
    <w:rsid w:val="00632FA8"/>
    <w:rsid w:val="00633A87"/>
    <w:rsid w:val="00637837"/>
    <w:rsid w:val="00671800"/>
    <w:rsid w:val="0067440B"/>
    <w:rsid w:val="00683AE6"/>
    <w:rsid w:val="00694BAD"/>
    <w:rsid w:val="006E3BA7"/>
    <w:rsid w:val="006F28B2"/>
    <w:rsid w:val="0083497D"/>
    <w:rsid w:val="00860773"/>
    <w:rsid w:val="00872D6D"/>
    <w:rsid w:val="00875E62"/>
    <w:rsid w:val="00883513"/>
    <w:rsid w:val="0088498A"/>
    <w:rsid w:val="008B564E"/>
    <w:rsid w:val="008C08CB"/>
    <w:rsid w:val="008C66FB"/>
    <w:rsid w:val="008F1724"/>
    <w:rsid w:val="008F42A8"/>
    <w:rsid w:val="0092173F"/>
    <w:rsid w:val="009360A7"/>
    <w:rsid w:val="00944EF7"/>
    <w:rsid w:val="00954793"/>
    <w:rsid w:val="00973D52"/>
    <w:rsid w:val="009810F5"/>
    <w:rsid w:val="009868CA"/>
    <w:rsid w:val="009B6BBF"/>
    <w:rsid w:val="009B757D"/>
    <w:rsid w:val="009C2868"/>
    <w:rsid w:val="00A64DBB"/>
    <w:rsid w:val="00A81731"/>
    <w:rsid w:val="00AB7804"/>
    <w:rsid w:val="00AC014D"/>
    <w:rsid w:val="00AD492A"/>
    <w:rsid w:val="00AD699A"/>
    <w:rsid w:val="00AD78EA"/>
    <w:rsid w:val="00AF265C"/>
    <w:rsid w:val="00AF7B9F"/>
    <w:rsid w:val="00B025CF"/>
    <w:rsid w:val="00B22EBF"/>
    <w:rsid w:val="00B436B3"/>
    <w:rsid w:val="00B803FA"/>
    <w:rsid w:val="00B8554C"/>
    <w:rsid w:val="00B95895"/>
    <w:rsid w:val="00BA4AB3"/>
    <w:rsid w:val="00BC650D"/>
    <w:rsid w:val="00BD5D52"/>
    <w:rsid w:val="00BF2BF8"/>
    <w:rsid w:val="00C157E1"/>
    <w:rsid w:val="00C23B91"/>
    <w:rsid w:val="00C25552"/>
    <w:rsid w:val="00C379D7"/>
    <w:rsid w:val="00C61B85"/>
    <w:rsid w:val="00C97707"/>
    <w:rsid w:val="00CA330C"/>
    <w:rsid w:val="00CD2C1B"/>
    <w:rsid w:val="00CD3D97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52C5"/>
    <w:rsid w:val="00E202DD"/>
    <w:rsid w:val="00E22D68"/>
    <w:rsid w:val="00E24259"/>
    <w:rsid w:val="00E3185C"/>
    <w:rsid w:val="00E32FB7"/>
    <w:rsid w:val="00E357D8"/>
    <w:rsid w:val="00E45CCA"/>
    <w:rsid w:val="00E45F5D"/>
    <w:rsid w:val="00E75FCD"/>
    <w:rsid w:val="00E90E2D"/>
    <w:rsid w:val="00E9581E"/>
    <w:rsid w:val="00EA4543"/>
    <w:rsid w:val="00ED0650"/>
    <w:rsid w:val="00ED1F0C"/>
    <w:rsid w:val="00ED6DC6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A29E1"/>
    <w:rsid w:val="00FB2B8C"/>
    <w:rsid w:val="00FC1070"/>
    <w:rsid w:val="00FD1FEB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3597"/>
  <w15:docId w15:val="{6B2C947E-4742-40E2-83D7-35F39655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FA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EB"/>
    <w:pPr>
      <w:keepNext/>
      <w:keepLines/>
      <w:spacing w:before="40" w:after="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4F481E"/>
    <w:pPr>
      <w:spacing w:after="0"/>
      <w:ind w:left="360"/>
      <w:contextualSpacing/>
      <w:jc w:val="both"/>
    </w:pPr>
    <w:rPr>
      <w:rFonts w:cstheme="minorHAnsi"/>
      <w:b/>
      <w:bCs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EB"/>
    <w:rPr>
      <w:rFonts w:asciiTheme="majorHAnsi" w:eastAsiaTheme="majorEastAsia" w:hAnsiTheme="majorHAnsi" w:cs="Angsana New"/>
      <w:i/>
      <w:iCs/>
      <w:color w:val="365F91" w:themeColor="accent1" w:themeShade="BF"/>
      <w:szCs w:val="40"/>
    </w:rPr>
  </w:style>
  <w:style w:type="table" w:styleId="PlainTable1">
    <w:name w:val="Plain Table 1"/>
    <w:basedOn w:val="TableNormal"/>
    <w:uiPriority w:val="41"/>
    <w:rsid w:val="00FD1F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75F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ites.google.com/a/acc.msu.ac.th/librarysystem/use-case-diagram-lng-thabeiyn-hnangs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S_thai_v3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A09BFB71014BA6BA9496B97CFFD29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11A8356-C37F-4BB5-97F9-BB3F994F5FF9}"/>
      </w:docPartPr>
      <w:docPartBody>
        <w:p w:rsidR="00AC0123" w:rsidRDefault="00AC0123">
          <w:pPr>
            <w:pStyle w:val="90A09BFB71014BA6BA9496B97CFFD291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E458DE9B5FF84102840974887CEFF48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667760-1DDF-4A35-B1D4-19C8D4F6B8D5}"/>
      </w:docPartPr>
      <w:docPartBody>
        <w:p w:rsidR="00AC0123" w:rsidRDefault="00AC0123">
          <w:pPr>
            <w:pStyle w:val="E458DE9B5FF84102840974887CEFF481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462BCA3EC08043B8985DCFFC989AE3A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DC817EC-8FFD-4F3D-9573-FFA454C85C72}"/>
      </w:docPartPr>
      <w:docPartBody>
        <w:p w:rsidR="00AC0123" w:rsidRDefault="00AC0123">
          <w:pPr>
            <w:pStyle w:val="462BCA3EC08043B8985DCFFC989AE3A0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1C7901E166A24D49BA45A97C6F922FF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0BB5259-8903-4D0F-9A20-830DF968DEF8}"/>
      </w:docPartPr>
      <w:docPartBody>
        <w:p w:rsidR="00AC0123" w:rsidRDefault="00AC0123">
          <w:pPr>
            <w:pStyle w:val="1C7901E166A24D49BA45A97C6F922FF8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5A89C28CEBE04F6898701AE3D89481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470FCA9-A4DE-45C6-B749-89047BE54CBB}"/>
      </w:docPartPr>
      <w:docPartBody>
        <w:p w:rsidR="00AC0123" w:rsidRDefault="00AC0123">
          <w:pPr>
            <w:pStyle w:val="5A89C28CEBE04F6898701AE3D89481F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BA00458FA9EF4025ACC7639527331F2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5D88A89-22B0-4295-85F7-00DB8AA8E9BF}"/>
      </w:docPartPr>
      <w:docPartBody>
        <w:p w:rsidR="00AC0123" w:rsidRDefault="00AC0123">
          <w:pPr>
            <w:pStyle w:val="BA00458FA9EF4025ACC7639527331F2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F12EC60BC28248268AB5A75A989F8D4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3B39975-B62A-44EC-B6A8-61ADC7D875F9}"/>
      </w:docPartPr>
      <w:docPartBody>
        <w:p w:rsidR="00AC0123" w:rsidRDefault="00AC0123">
          <w:pPr>
            <w:pStyle w:val="F12EC60BC28248268AB5A75A989F8D44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23"/>
    <w:rsid w:val="00AC0123"/>
    <w:rsid w:val="00D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09BFB71014BA6BA9496B97CFFD291">
    <w:name w:val="90A09BFB71014BA6BA9496B97CFFD291"/>
  </w:style>
  <w:style w:type="paragraph" w:customStyle="1" w:styleId="E458DE9B5FF84102840974887CEFF481">
    <w:name w:val="E458DE9B5FF84102840974887CEFF4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2BCA3EC08043B8985DCFFC989AE3A0">
    <w:name w:val="462BCA3EC08043B8985DCFFC989AE3A0"/>
  </w:style>
  <w:style w:type="paragraph" w:customStyle="1" w:styleId="1C7901E166A24D49BA45A97C6F922FF8">
    <w:name w:val="1C7901E166A24D49BA45A97C6F922FF8"/>
  </w:style>
  <w:style w:type="paragraph" w:customStyle="1" w:styleId="5A89C28CEBE04F6898701AE3D89481F1">
    <w:name w:val="5A89C28CEBE04F6898701AE3D89481F1"/>
  </w:style>
  <w:style w:type="paragraph" w:customStyle="1" w:styleId="BA00458FA9EF4025ACC7639527331F20">
    <w:name w:val="BA00458FA9EF4025ACC7639527331F20"/>
  </w:style>
  <w:style w:type="paragraph" w:customStyle="1" w:styleId="F12EC60BC28248268AB5A75A989F8D44">
    <w:name w:val="F12EC60BC28248268AB5A75A989F8D44"/>
  </w:style>
  <w:style w:type="paragraph" w:customStyle="1" w:styleId="249AAF7A2AEE469DB7246EC267F38ECB">
    <w:name w:val="249AAF7A2AEE469DB7246EC267F38ECB"/>
  </w:style>
  <w:style w:type="paragraph" w:customStyle="1" w:styleId="1EF2707C500542E99F30A7AB418A9A3A">
    <w:name w:val="1EF2707C500542E99F30A7AB418A9A3A"/>
  </w:style>
  <w:style w:type="paragraph" w:customStyle="1" w:styleId="2CD0477E07FC498EA7527AFEFFF0FF01">
    <w:name w:val="2CD0477E07FC498EA7527AFEFFF0FF01"/>
    <w:rsid w:val="00AC0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C921-7BE7-4FDF-80CC-9B22A970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 (2)</Template>
  <TotalTime>165</TotalTime>
  <Pages>14</Pages>
  <Words>1690</Words>
  <Characters>9637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ธิดารัตน์ ผูกฤทัย</cp:lastModifiedBy>
  <cp:revision>2</cp:revision>
  <dcterms:created xsi:type="dcterms:W3CDTF">2020-02-11T01:49:00Z</dcterms:created>
  <dcterms:modified xsi:type="dcterms:W3CDTF">2020-02-11T04:38:00Z</dcterms:modified>
</cp:coreProperties>
</file>